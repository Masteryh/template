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F8109A">
      <w:pPr>
        <w:ind w:firstLineChars="400" w:firstLine="1446"/>
        <w:rPr>
          <w:rFonts w:hint="eastAsia"/>
          <w:b/>
          <w:bCs/>
          <w:sz w:val="36"/>
          <w:szCs w:val="36"/>
        </w:rPr>
      </w:pPr>
      <w:r>
        <w:rPr>
          <w:rFonts w:hint="eastAsia"/>
          <w:b/>
          <w:bCs/>
          <w:sz w:val="36"/>
          <w:szCs w:val="36"/>
        </w:rPr>
        <w:t>怀安县农村信用联社股份有限公司</w:t>
      </w:r>
    </w:p>
    <w:p w:rsidR="00000000" w:rsidRDefault="00F8109A">
      <w:pPr>
        <w:ind w:firstLineChars="300" w:firstLine="1084"/>
        <w:rPr>
          <w:rFonts w:hint="eastAsia"/>
          <w:b/>
          <w:bCs/>
          <w:sz w:val="36"/>
          <w:szCs w:val="36"/>
        </w:rPr>
      </w:pPr>
      <w:r>
        <w:rPr>
          <w:rFonts w:hint="eastAsia"/>
          <w:b/>
          <w:bCs/>
          <w:sz w:val="36"/>
          <w:szCs w:val="36"/>
        </w:rPr>
        <w:t>怀安城信用社贷款审批小组会议纪要</w:t>
      </w:r>
    </w:p>
    <w:p w:rsidR="00000000" w:rsidRDefault="00F8109A">
      <w:pPr>
        <w:ind w:firstLineChars="200" w:firstLine="422"/>
        <w:jc w:val="right"/>
        <w:rPr>
          <w:rFonts w:hint="eastAsia"/>
          <w:b/>
          <w:bCs/>
          <w:szCs w:val="22"/>
          <w:u w:val="single"/>
        </w:rPr>
      </w:pPr>
      <w:r>
        <w:rPr>
          <w:rFonts w:hint="eastAsia"/>
          <w:b/>
          <w:bCs/>
          <w:szCs w:val="22"/>
          <w:u w:val="single"/>
        </w:rPr>
        <w:t xml:space="preserve">  </w:t>
      </w:r>
    </w:p>
    <w:p w:rsidR="00000000" w:rsidRDefault="00F8109A">
      <w:pPr>
        <w:spacing w:line="560" w:lineRule="exact"/>
        <w:rPr>
          <w:rFonts w:ascii="宋体" w:hAnsi="宋体" w:hint="eastAsia"/>
          <w:color w:val="000000"/>
          <w:sz w:val="24"/>
        </w:rPr>
      </w:pPr>
    </w:p>
    <w:p w:rsidR="00000000" w:rsidRDefault="00F8109A">
      <w:pPr>
        <w:spacing w:line="560" w:lineRule="exact"/>
        <w:rPr>
          <w:rFonts w:ascii="宋体" w:hAnsi="宋体" w:hint="eastAsia"/>
          <w:color w:val="000000"/>
          <w:sz w:val="24"/>
        </w:rPr>
      </w:pPr>
      <w:r>
        <w:rPr>
          <w:rFonts w:ascii="宋体" w:hAnsi="宋体" w:hint="eastAsia"/>
          <w:color w:val="000000"/>
          <w:sz w:val="24"/>
        </w:rPr>
        <w:t>时</w:t>
      </w:r>
      <w:r>
        <w:rPr>
          <w:rFonts w:ascii="宋体" w:hAnsi="宋体" w:hint="eastAsia"/>
          <w:color w:val="000000"/>
          <w:sz w:val="24"/>
        </w:rPr>
        <w:t xml:space="preserve">  </w:t>
      </w:r>
      <w:r>
        <w:rPr>
          <w:rFonts w:ascii="宋体" w:hAnsi="宋体" w:hint="eastAsia"/>
          <w:color w:val="000000"/>
          <w:sz w:val="24"/>
        </w:rPr>
        <w:t>间：</w:t>
      </w:r>
      <w:r>
        <w:rPr>
          <w:rFonts w:ascii="宋体" w:hAnsi="宋体" w:hint="eastAsia"/>
          <w:color w:val="FF0000"/>
          <w:sz w:val="24"/>
        </w:rPr>
        <w:t>2019</w:t>
      </w:r>
      <w:r>
        <w:rPr>
          <w:rFonts w:ascii="宋体" w:hAnsi="宋体" w:hint="eastAsia"/>
          <w:color w:val="FF0000"/>
          <w:sz w:val="24"/>
        </w:rPr>
        <w:t>年</w:t>
      </w:r>
      <w:r>
        <w:rPr>
          <w:rFonts w:ascii="宋体" w:hAnsi="宋体" w:hint="eastAsia"/>
          <w:color w:val="FF0000"/>
          <w:sz w:val="24"/>
        </w:rPr>
        <w:t>4</w:t>
      </w:r>
      <w:r>
        <w:rPr>
          <w:rFonts w:ascii="宋体" w:hAnsi="宋体" w:hint="eastAsia"/>
          <w:color w:val="FF0000"/>
          <w:sz w:val="24"/>
        </w:rPr>
        <w:t>月</w:t>
      </w:r>
      <w:r>
        <w:rPr>
          <w:rFonts w:ascii="宋体" w:hAnsi="宋体" w:hint="eastAsia"/>
          <w:color w:val="FF0000"/>
          <w:sz w:val="24"/>
        </w:rPr>
        <w:t>4</w:t>
      </w:r>
      <w:r>
        <w:rPr>
          <w:rFonts w:ascii="宋体" w:hAnsi="宋体" w:hint="eastAsia"/>
          <w:color w:val="FF0000"/>
          <w:sz w:val="24"/>
        </w:rPr>
        <w:t>日</w:t>
      </w:r>
      <w:r>
        <w:rPr>
          <w:rFonts w:ascii="宋体" w:hAnsi="宋体" w:hint="eastAsia"/>
          <w:color w:val="FF0000"/>
          <w:sz w:val="24"/>
        </w:rPr>
        <w:t xml:space="preserve"> </w:t>
      </w:r>
      <w:r>
        <w:rPr>
          <w:rFonts w:ascii="宋体" w:hAnsi="宋体" w:hint="eastAsia"/>
          <w:color w:val="000000"/>
          <w:sz w:val="24"/>
        </w:rPr>
        <w:t xml:space="preserve">       </w:t>
      </w:r>
    </w:p>
    <w:p w:rsidR="00000000" w:rsidRDefault="00F8109A">
      <w:pPr>
        <w:spacing w:line="560" w:lineRule="exact"/>
        <w:rPr>
          <w:rFonts w:ascii="宋体" w:hAnsi="宋体" w:hint="eastAsia"/>
          <w:color w:val="000000"/>
          <w:sz w:val="24"/>
        </w:rPr>
      </w:pPr>
      <w:r>
        <w:rPr>
          <w:rFonts w:ascii="宋体" w:hAnsi="宋体" w:hint="eastAsia"/>
          <w:color w:val="000000"/>
          <w:sz w:val="24"/>
        </w:rPr>
        <w:t>地</w:t>
      </w:r>
      <w:r>
        <w:rPr>
          <w:rFonts w:ascii="宋体" w:hAnsi="宋体" w:hint="eastAsia"/>
          <w:color w:val="000000"/>
          <w:sz w:val="24"/>
        </w:rPr>
        <w:t xml:space="preserve">  </w:t>
      </w:r>
      <w:r>
        <w:rPr>
          <w:rFonts w:ascii="宋体" w:hAnsi="宋体" w:hint="eastAsia"/>
          <w:color w:val="000000"/>
          <w:sz w:val="24"/>
        </w:rPr>
        <w:t>点：怀安城信用社</w:t>
      </w:r>
    </w:p>
    <w:p w:rsidR="00000000" w:rsidRDefault="00F8109A">
      <w:pPr>
        <w:spacing w:line="560" w:lineRule="exact"/>
        <w:rPr>
          <w:rFonts w:ascii="宋体" w:hAnsi="宋体" w:hint="eastAsia"/>
          <w:color w:val="000000"/>
          <w:sz w:val="24"/>
        </w:rPr>
      </w:pPr>
      <w:r>
        <w:rPr>
          <w:rFonts w:ascii="宋体" w:hAnsi="宋体" w:hint="eastAsia"/>
          <w:color w:val="000000"/>
          <w:sz w:val="24"/>
        </w:rPr>
        <w:t>主持人：宋有龙</w:t>
      </w:r>
    </w:p>
    <w:p w:rsidR="00000000" w:rsidRDefault="00F8109A">
      <w:pPr>
        <w:spacing w:line="560" w:lineRule="exact"/>
        <w:rPr>
          <w:rFonts w:ascii="宋体" w:hAnsi="宋体" w:hint="eastAsia"/>
          <w:color w:val="000000"/>
          <w:sz w:val="24"/>
        </w:rPr>
      </w:pPr>
      <w:r>
        <w:rPr>
          <w:rFonts w:ascii="宋体" w:hAnsi="宋体" w:hint="eastAsia"/>
          <w:color w:val="000000"/>
          <w:sz w:val="24"/>
        </w:rPr>
        <w:t>出席人：宋有龙、郭刚、胡洋、仲文凯、韩燕飞</w:t>
      </w:r>
    </w:p>
    <w:p w:rsidR="00000000" w:rsidRDefault="00F8109A">
      <w:pPr>
        <w:spacing w:line="560" w:lineRule="exact"/>
        <w:rPr>
          <w:rFonts w:ascii="宋体" w:hAnsi="宋体" w:hint="eastAsia"/>
          <w:color w:val="000000"/>
          <w:sz w:val="24"/>
        </w:rPr>
      </w:pPr>
      <w:r>
        <w:rPr>
          <w:rFonts w:ascii="宋体" w:hAnsi="宋体" w:hint="eastAsia"/>
          <w:color w:val="000000"/>
          <w:sz w:val="24"/>
        </w:rPr>
        <w:t>记录人：仲文凯</w:t>
      </w:r>
    </w:p>
    <w:p w:rsidR="00000000" w:rsidRDefault="00F8109A">
      <w:pPr>
        <w:spacing w:line="560" w:lineRule="exact"/>
        <w:rPr>
          <w:rFonts w:ascii="宋体" w:hAnsi="宋体" w:hint="eastAsia"/>
          <w:sz w:val="24"/>
        </w:rPr>
      </w:pPr>
    </w:p>
    <w:p w:rsidR="00000000" w:rsidRDefault="00F8109A">
      <w:pPr>
        <w:rPr>
          <w:rFonts w:ascii="宋体" w:hAnsi="宋体" w:hint="eastAsia"/>
          <w:b/>
          <w:bCs/>
          <w:sz w:val="28"/>
          <w:szCs w:val="28"/>
        </w:rPr>
      </w:pPr>
      <w:r>
        <w:rPr>
          <w:rFonts w:hint="eastAsia"/>
          <w:sz w:val="28"/>
          <w:szCs w:val="28"/>
        </w:rPr>
        <w:t xml:space="preserve"> </w:t>
      </w:r>
      <w:r>
        <w:rPr>
          <w:rFonts w:ascii="宋体" w:hAnsi="宋体" w:hint="eastAsia"/>
          <w:b/>
          <w:bCs/>
          <w:sz w:val="28"/>
          <w:szCs w:val="28"/>
        </w:rPr>
        <w:t>一、议定事项：</w:t>
      </w:r>
    </w:p>
    <w:p w:rsidR="00000000" w:rsidRDefault="00F8109A">
      <w:pPr>
        <w:spacing w:line="560" w:lineRule="exact"/>
        <w:ind w:firstLineChars="200" w:firstLine="480"/>
        <w:rPr>
          <w:rFonts w:ascii="宋体" w:hAnsi="宋体" w:hint="eastAsia"/>
          <w:color w:val="00B0F0"/>
          <w:sz w:val="24"/>
        </w:rPr>
      </w:pPr>
      <w:r>
        <w:rPr>
          <w:rFonts w:ascii="宋体" w:hAnsi="宋体" w:hint="eastAsia"/>
          <w:sz w:val="24"/>
        </w:rPr>
        <w:t>怀安城信用社上报壹笔贷款，</w:t>
      </w:r>
      <w:r>
        <w:rPr>
          <w:rFonts w:ascii="宋体" w:hAnsi="宋体" w:hint="eastAsia"/>
          <w:sz w:val="24"/>
        </w:rPr>
        <w:t>1.</w:t>
      </w:r>
      <w:r>
        <w:rPr>
          <w:rFonts w:ascii="宋体" w:hAnsi="宋体" w:hint="eastAsia"/>
          <w:color w:val="FF0000"/>
          <w:sz w:val="24"/>
        </w:rPr>
        <w:t>马建成</w:t>
      </w:r>
      <w:r>
        <w:rPr>
          <w:rFonts w:ascii="宋体" w:hAnsi="宋体" w:hint="eastAsia"/>
          <w:sz w:val="24"/>
        </w:rPr>
        <w:t>，身份证号：</w:t>
      </w:r>
      <w:r>
        <w:rPr>
          <w:color w:val="FF0000"/>
          <w:sz w:val="28"/>
          <w:szCs w:val="28"/>
        </w:rPr>
        <w:t>1</w:t>
      </w:r>
      <w:r>
        <w:rPr>
          <w:rFonts w:hint="eastAsia"/>
          <w:color w:val="FF0000"/>
          <w:sz w:val="28"/>
          <w:szCs w:val="28"/>
        </w:rPr>
        <w:t>30728199002092557</w:t>
      </w:r>
      <w:r>
        <w:rPr>
          <w:rFonts w:ascii="宋体" w:hAnsi="宋体" w:hint="eastAsia"/>
          <w:sz w:val="24"/>
        </w:rPr>
        <w:t>（信贷系统客户号：</w:t>
      </w:r>
      <w:r>
        <w:rPr>
          <w:rFonts w:ascii="宋体" w:hAnsi="宋体" w:hint="eastAsia"/>
          <w:sz w:val="24"/>
        </w:rPr>
        <w:t xml:space="preserve">        </w:t>
      </w:r>
      <w:r>
        <w:rPr>
          <w:rFonts w:ascii="宋体" w:hAnsi="宋体" w:hint="eastAsia"/>
          <w:sz w:val="24"/>
        </w:rPr>
        <w:t>）申请</w:t>
      </w:r>
      <w:r>
        <w:rPr>
          <w:rFonts w:ascii="宋体" w:hAnsi="宋体" w:hint="eastAsia"/>
          <w:color w:val="FF0000"/>
          <w:sz w:val="24"/>
        </w:rPr>
        <w:t>23.5</w:t>
      </w:r>
      <w:r>
        <w:rPr>
          <w:rFonts w:ascii="宋体" w:hAnsi="宋体" w:hint="eastAsia"/>
          <w:sz w:val="24"/>
        </w:rPr>
        <w:t>万元抵押款，期限</w:t>
      </w:r>
      <w:r>
        <w:rPr>
          <w:rFonts w:ascii="宋体" w:hAnsi="宋体" w:hint="eastAsia"/>
          <w:color w:val="FF0000"/>
          <w:sz w:val="24"/>
        </w:rPr>
        <w:t>3</w:t>
      </w:r>
      <w:r>
        <w:rPr>
          <w:rFonts w:ascii="宋体" w:hAnsi="宋体" w:hint="eastAsia"/>
          <w:color w:val="FF0000"/>
          <w:sz w:val="24"/>
        </w:rPr>
        <w:t>个月</w:t>
      </w:r>
      <w:bookmarkStart w:id="0" w:name="_GoBack"/>
      <w:bookmarkEnd w:id="0"/>
      <w:r>
        <w:rPr>
          <w:rFonts w:ascii="宋体" w:hAnsi="宋体" w:hint="eastAsia"/>
          <w:sz w:val="24"/>
        </w:rPr>
        <w:t>，用途</w:t>
      </w:r>
      <w:r>
        <w:rPr>
          <w:rFonts w:ascii="宋体" w:hAnsi="宋体" w:hint="eastAsia"/>
          <w:color w:val="000000"/>
          <w:sz w:val="24"/>
        </w:rPr>
        <w:t>汽车抵押</w:t>
      </w:r>
      <w:r>
        <w:rPr>
          <w:rFonts w:ascii="宋体" w:hAnsi="宋体" w:hint="eastAsia"/>
          <w:sz w:val="24"/>
        </w:rPr>
        <w:t>，一次性使用，抵押物：</w:t>
      </w:r>
      <w:proofErr w:type="gramStart"/>
      <w:r>
        <w:rPr>
          <w:rFonts w:hint="eastAsia"/>
          <w:color w:val="FF0000"/>
          <w:sz w:val="24"/>
        </w:rPr>
        <w:t>大众迈腾胜</w:t>
      </w:r>
      <w:proofErr w:type="gramEnd"/>
      <w:r>
        <w:rPr>
          <w:rFonts w:hint="eastAsia"/>
          <w:sz w:val="24"/>
        </w:rPr>
        <w:t>轿车</w:t>
      </w:r>
      <w:r>
        <w:rPr>
          <w:rFonts w:hint="eastAsia"/>
          <w:color w:val="FF0000"/>
          <w:sz w:val="24"/>
        </w:rPr>
        <w:t>一</w:t>
      </w:r>
      <w:r>
        <w:rPr>
          <w:rFonts w:hint="eastAsia"/>
          <w:sz w:val="24"/>
        </w:rPr>
        <w:t>辆，</w:t>
      </w:r>
      <w:r>
        <w:rPr>
          <w:rFonts w:ascii="宋体" w:hAnsi="宋体" w:hint="eastAsia"/>
          <w:sz w:val="24"/>
        </w:rPr>
        <w:t>抵押人名称：</w:t>
      </w:r>
      <w:r>
        <w:rPr>
          <w:rFonts w:ascii="宋体" w:hAnsi="宋体" w:hint="eastAsia"/>
          <w:color w:val="FF0000"/>
          <w:sz w:val="24"/>
        </w:rPr>
        <w:t>马</w:t>
      </w:r>
      <w:r>
        <w:rPr>
          <w:rFonts w:ascii="宋体" w:hAnsi="宋体" w:hint="eastAsia"/>
          <w:color w:val="FF0000"/>
          <w:sz w:val="24"/>
        </w:rPr>
        <w:t>建成</w:t>
      </w:r>
      <w:r>
        <w:rPr>
          <w:rFonts w:ascii="宋体" w:hAnsi="宋体" w:hint="eastAsia"/>
          <w:sz w:val="24"/>
        </w:rPr>
        <w:t>，身份证号：</w:t>
      </w:r>
      <w:r>
        <w:rPr>
          <w:rFonts w:hint="eastAsia"/>
          <w:color w:val="FF0000"/>
          <w:sz w:val="28"/>
          <w:szCs w:val="28"/>
        </w:rPr>
        <w:t>130728199002092557</w:t>
      </w:r>
      <w:r>
        <w:rPr>
          <w:rFonts w:ascii="宋体" w:hAnsi="宋体" w:hint="eastAsia"/>
          <w:sz w:val="24"/>
        </w:rPr>
        <w:t>汽车名称：</w:t>
      </w:r>
      <w:proofErr w:type="gramStart"/>
      <w:r>
        <w:rPr>
          <w:rFonts w:ascii="宋体" w:hAnsi="宋体" w:hint="eastAsia"/>
          <w:color w:val="FF0000"/>
          <w:sz w:val="24"/>
        </w:rPr>
        <w:t>大众迈腾</w:t>
      </w:r>
      <w:proofErr w:type="gramEnd"/>
      <w:r>
        <w:rPr>
          <w:rFonts w:ascii="宋体" w:hAnsi="宋体" w:hint="eastAsia"/>
          <w:color w:val="FF0000"/>
          <w:sz w:val="24"/>
        </w:rPr>
        <w:t xml:space="preserve"> </w:t>
      </w:r>
      <w:r>
        <w:rPr>
          <w:rFonts w:ascii="宋体" w:hAnsi="宋体" w:hint="eastAsia"/>
          <w:sz w:val="24"/>
        </w:rPr>
        <w:t>，型号：</w:t>
      </w:r>
      <w:r>
        <w:rPr>
          <w:rFonts w:ascii="宋体" w:hAnsi="宋体" w:hint="eastAsia"/>
          <w:color w:val="FF0000"/>
          <w:sz w:val="24"/>
        </w:rPr>
        <w:t xml:space="preserve">FV7207BCDBG </w:t>
      </w:r>
      <w:r>
        <w:rPr>
          <w:rFonts w:ascii="宋体" w:hAnsi="宋体" w:hint="eastAsia"/>
          <w:sz w:val="24"/>
        </w:rPr>
        <w:t>，车架号：</w:t>
      </w:r>
      <w:r>
        <w:rPr>
          <w:rFonts w:ascii="宋体" w:hAnsi="宋体" w:hint="eastAsia"/>
          <w:color w:val="FF0000"/>
          <w:sz w:val="24"/>
        </w:rPr>
        <w:t xml:space="preserve">LFV3A23C5J3018238  </w:t>
      </w:r>
      <w:r>
        <w:rPr>
          <w:rFonts w:ascii="宋体" w:hAnsi="宋体" w:hint="eastAsia"/>
          <w:sz w:val="24"/>
        </w:rPr>
        <w:t>，车牌号：</w:t>
      </w:r>
      <w:r>
        <w:rPr>
          <w:rFonts w:ascii="宋体" w:hAnsi="宋体" w:hint="eastAsia"/>
          <w:color w:val="FF0000"/>
          <w:sz w:val="24"/>
        </w:rPr>
        <w:t>冀</w:t>
      </w:r>
      <w:r>
        <w:rPr>
          <w:rFonts w:ascii="宋体" w:hAnsi="宋体" w:hint="eastAsia"/>
          <w:color w:val="FF0000"/>
          <w:sz w:val="24"/>
        </w:rPr>
        <w:t xml:space="preserve">G0Q083 </w:t>
      </w:r>
      <w:r>
        <w:rPr>
          <w:rFonts w:ascii="宋体" w:hAnsi="宋体" w:hint="eastAsia"/>
          <w:sz w:val="24"/>
        </w:rPr>
        <w:t>。执行利率：</w:t>
      </w:r>
      <w:r>
        <w:rPr>
          <w:rFonts w:hint="eastAsia"/>
          <w:sz w:val="24"/>
        </w:rPr>
        <w:t>按基准利率上浮</w:t>
      </w:r>
      <w:r>
        <w:rPr>
          <w:rFonts w:hint="eastAsia"/>
          <w:color w:val="FF0000"/>
          <w:sz w:val="24"/>
        </w:rPr>
        <w:t>120</w:t>
      </w:r>
      <w:r>
        <w:rPr>
          <w:rFonts w:hint="eastAsia"/>
          <w:color w:val="FF0000"/>
          <w:sz w:val="24"/>
        </w:rPr>
        <w:t>%</w:t>
      </w:r>
      <w:r>
        <w:rPr>
          <w:rFonts w:hint="eastAsia"/>
          <w:sz w:val="24"/>
        </w:rPr>
        <w:t>执行</w:t>
      </w:r>
      <w:r>
        <w:rPr>
          <w:rFonts w:ascii="宋体" w:hAnsi="宋体" w:hint="eastAsia"/>
          <w:sz w:val="24"/>
        </w:rPr>
        <w:t>。工作单位（收入来源）：</w:t>
      </w:r>
      <w:proofErr w:type="gramStart"/>
      <w:r>
        <w:rPr>
          <w:rFonts w:ascii="宋体" w:hAnsi="宋体" w:hint="eastAsia"/>
          <w:color w:val="FF0000"/>
          <w:sz w:val="24"/>
        </w:rPr>
        <w:t>张家口宝驰汽车</w:t>
      </w:r>
      <w:proofErr w:type="gramEnd"/>
      <w:r>
        <w:rPr>
          <w:rFonts w:ascii="宋体" w:hAnsi="宋体" w:hint="eastAsia"/>
          <w:color w:val="FF0000"/>
          <w:sz w:val="24"/>
        </w:rPr>
        <w:t>租赁服务有限公司</w:t>
      </w:r>
      <w:r>
        <w:rPr>
          <w:rFonts w:ascii="宋体" w:hAnsi="宋体" w:hint="eastAsia"/>
          <w:sz w:val="24"/>
        </w:rPr>
        <w:t>，年均收入：</w:t>
      </w:r>
      <w:r>
        <w:rPr>
          <w:rFonts w:hint="eastAsia"/>
          <w:color w:val="FF0000"/>
          <w:sz w:val="24"/>
        </w:rPr>
        <w:t>360</w:t>
      </w:r>
      <w:r>
        <w:rPr>
          <w:rFonts w:hint="eastAsia"/>
          <w:sz w:val="24"/>
        </w:rPr>
        <w:t>万元</w:t>
      </w:r>
      <w:r>
        <w:rPr>
          <w:rFonts w:ascii="宋体" w:hAnsi="宋体" w:hint="eastAsia"/>
          <w:sz w:val="24"/>
        </w:rPr>
        <w:t>，保证人：</w:t>
      </w:r>
      <w:r>
        <w:rPr>
          <w:rFonts w:ascii="宋体" w:hAnsi="宋体" w:hint="eastAsia"/>
          <w:color w:val="000000"/>
          <w:sz w:val="24"/>
        </w:rPr>
        <w:t>张家口德</w:t>
      </w:r>
      <w:proofErr w:type="gramStart"/>
      <w:r>
        <w:rPr>
          <w:rFonts w:ascii="宋体" w:hAnsi="宋体" w:hint="eastAsia"/>
          <w:color w:val="000000"/>
          <w:sz w:val="24"/>
        </w:rPr>
        <w:t>鑫慧源</w:t>
      </w:r>
      <w:proofErr w:type="gramEnd"/>
      <w:r>
        <w:rPr>
          <w:rFonts w:ascii="宋体" w:hAnsi="宋体" w:hint="eastAsia"/>
          <w:color w:val="000000"/>
          <w:sz w:val="24"/>
        </w:rPr>
        <w:t>商贸有限公司</w:t>
      </w:r>
      <w:r>
        <w:rPr>
          <w:rFonts w:ascii="宋体" w:hAnsi="宋体" w:hint="eastAsia"/>
          <w:sz w:val="24"/>
        </w:rPr>
        <w:t xml:space="preserve"> </w:t>
      </w:r>
      <w:r>
        <w:rPr>
          <w:rFonts w:ascii="宋体" w:hAnsi="宋体" w:hint="eastAsia"/>
          <w:sz w:val="24"/>
        </w:rPr>
        <w:t>，法人：</w:t>
      </w:r>
      <w:r>
        <w:rPr>
          <w:rFonts w:ascii="宋体" w:hAnsi="宋体" w:hint="eastAsia"/>
          <w:sz w:val="24"/>
        </w:rPr>
        <w:t>郭亚荣</w:t>
      </w:r>
      <w:r>
        <w:rPr>
          <w:rFonts w:ascii="宋体" w:hAnsi="宋体" w:hint="eastAsia"/>
          <w:sz w:val="24"/>
        </w:rPr>
        <w:t>，身份证号：</w:t>
      </w:r>
      <w:r>
        <w:rPr>
          <w:rFonts w:ascii="宋体" w:hAnsi="宋体" w:hint="eastAsia"/>
          <w:sz w:val="24"/>
        </w:rPr>
        <w:t>130729198404151929</w:t>
      </w:r>
      <w:r>
        <w:rPr>
          <w:rFonts w:ascii="宋体" w:hAnsi="宋体" w:hint="eastAsia"/>
          <w:sz w:val="24"/>
        </w:rPr>
        <w:t>，</w:t>
      </w:r>
      <w:r>
        <w:rPr>
          <w:rFonts w:ascii="宋体" w:hAnsi="宋体" w:hint="eastAsia"/>
          <w:sz w:val="24"/>
        </w:rPr>
        <w:t>已</w:t>
      </w:r>
      <w:r>
        <w:rPr>
          <w:rFonts w:ascii="宋体" w:hAnsi="宋体" w:hint="eastAsia"/>
          <w:sz w:val="24"/>
        </w:rPr>
        <w:t>婚，大专。公司经营范围：汽车</w:t>
      </w:r>
      <w:r>
        <w:rPr>
          <w:rFonts w:ascii="宋体" w:hAnsi="宋体" w:hint="eastAsia"/>
          <w:sz w:val="24"/>
        </w:rPr>
        <w:t>经销、代办汽车贷款服务等</w:t>
      </w:r>
      <w:r>
        <w:rPr>
          <w:rFonts w:ascii="宋体" w:hAnsi="宋体" w:hint="eastAsia"/>
          <w:sz w:val="24"/>
        </w:rPr>
        <w:t>。</w:t>
      </w:r>
    </w:p>
    <w:p w:rsidR="00000000" w:rsidRDefault="00F8109A">
      <w:pPr>
        <w:spacing w:line="560" w:lineRule="exact"/>
        <w:rPr>
          <w:rFonts w:ascii="宋体" w:hAnsi="宋体" w:hint="eastAsia"/>
          <w:sz w:val="24"/>
        </w:rPr>
      </w:pPr>
      <w:r>
        <w:rPr>
          <w:rFonts w:ascii="宋体" w:hAnsi="宋体" w:hint="eastAsia"/>
          <w:b/>
          <w:bCs/>
          <w:sz w:val="24"/>
        </w:rPr>
        <w:t>二、会议认为：</w:t>
      </w:r>
    </w:p>
    <w:p w:rsidR="00000000" w:rsidRDefault="00F8109A">
      <w:pPr>
        <w:spacing w:line="560" w:lineRule="exact"/>
        <w:ind w:firstLineChars="263" w:firstLine="631"/>
        <w:rPr>
          <w:rFonts w:hint="eastAsia"/>
          <w:sz w:val="24"/>
        </w:rPr>
      </w:pPr>
      <w:r>
        <w:rPr>
          <w:rFonts w:hint="eastAsia"/>
          <w:sz w:val="24"/>
        </w:rPr>
        <w:t>根据省联社贷后管理办法，落实信贷审批内容并发</w:t>
      </w:r>
      <w:r>
        <w:rPr>
          <w:rFonts w:hint="eastAsia"/>
          <w:sz w:val="24"/>
        </w:rPr>
        <w:t>放贷款；</w:t>
      </w:r>
      <w:proofErr w:type="gramStart"/>
      <w:r>
        <w:rPr>
          <w:rFonts w:hint="eastAsia"/>
          <w:sz w:val="24"/>
        </w:rPr>
        <w:t>保证面签</w:t>
      </w:r>
      <w:proofErr w:type="gramEnd"/>
      <w:r>
        <w:rPr>
          <w:rFonts w:hint="eastAsia"/>
          <w:sz w:val="24"/>
        </w:rPr>
        <w:t>的真实性，考虑合法、有效，审慎降低信贷风险，培养借款人的征信意识，要求经办</w:t>
      </w:r>
      <w:proofErr w:type="gramStart"/>
      <w:r>
        <w:rPr>
          <w:rFonts w:hint="eastAsia"/>
          <w:sz w:val="24"/>
        </w:rPr>
        <w:t>社认</w:t>
      </w:r>
      <w:proofErr w:type="gramEnd"/>
      <w:r>
        <w:rPr>
          <w:rFonts w:hint="eastAsia"/>
          <w:sz w:val="24"/>
        </w:rPr>
        <w:t>真按用信条</w:t>
      </w:r>
      <w:proofErr w:type="gramStart"/>
      <w:r>
        <w:rPr>
          <w:rFonts w:hint="eastAsia"/>
          <w:sz w:val="24"/>
        </w:rPr>
        <w:t>件落</w:t>
      </w:r>
      <w:proofErr w:type="gramEnd"/>
      <w:r>
        <w:rPr>
          <w:rFonts w:hint="eastAsia"/>
          <w:sz w:val="24"/>
        </w:rPr>
        <w:t>实到位</w:t>
      </w:r>
      <w:r>
        <w:rPr>
          <w:rFonts w:hint="eastAsia"/>
          <w:sz w:val="24"/>
        </w:rPr>
        <w:t>,</w:t>
      </w:r>
      <w:r>
        <w:rPr>
          <w:rFonts w:hint="eastAsia"/>
          <w:sz w:val="24"/>
        </w:rPr>
        <w:t>监测客户资金往来；监控信贷资金使用用途等用信情况；监管客户经营与财务状况；定期不定期检查保证人的担保能力；检查抵质</w:t>
      </w:r>
      <w:r>
        <w:rPr>
          <w:rFonts w:hint="eastAsia"/>
          <w:sz w:val="24"/>
        </w:rPr>
        <w:lastRenderedPageBreak/>
        <w:t>押物的保管情况及市场价值变动等会计部门负责配合客户经理部做好客户账户监管、本息扣划、资金流向监控工作，发现异常情况，及时向上级信贷管理部门汇报并且采取各种保全措施确保信贷资金不受损失。</w:t>
      </w:r>
    </w:p>
    <w:p w:rsidR="00000000" w:rsidRDefault="00F8109A">
      <w:pPr>
        <w:spacing w:line="560" w:lineRule="exact"/>
        <w:rPr>
          <w:rFonts w:ascii="宋体" w:hAnsi="宋体" w:hint="eastAsia"/>
          <w:b/>
          <w:bCs/>
          <w:sz w:val="24"/>
        </w:rPr>
      </w:pPr>
      <w:r>
        <w:rPr>
          <w:rFonts w:ascii="宋体" w:hAnsi="宋体" w:hint="eastAsia"/>
          <w:b/>
          <w:bCs/>
          <w:sz w:val="24"/>
        </w:rPr>
        <w:t>三、会议决定：</w:t>
      </w:r>
    </w:p>
    <w:p w:rsidR="00000000" w:rsidRDefault="00F8109A">
      <w:pPr>
        <w:ind w:firstLineChars="200" w:firstLine="480"/>
        <w:jc w:val="left"/>
        <w:rPr>
          <w:rFonts w:ascii="宋体" w:hAnsi="宋体" w:hint="eastAsia"/>
          <w:sz w:val="24"/>
        </w:rPr>
      </w:pPr>
    </w:p>
    <w:p w:rsidR="00000000" w:rsidRDefault="00F8109A">
      <w:pPr>
        <w:ind w:firstLineChars="200" w:firstLine="480"/>
        <w:jc w:val="left"/>
        <w:rPr>
          <w:rFonts w:ascii="宋体" w:hAnsi="宋体" w:hint="eastAsia"/>
          <w:bCs/>
          <w:sz w:val="24"/>
        </w:rPr>
      </w:pPr>
      <w:r>
        <w:rPr>
          <w:rFonts w:ascii="宋体" w:hAnsi="宋体" w:hint="eastAsia"/>
          <w:sz w:val="24"/>
        </w:rPr>
        <w:t>经怀安城信用社信贷业务审批小组成员对上述贷款进行审议并表决，</w:t>
      </w:r>
      <w:r>
        <w:rPr>
          <w:rFonts w:ascii="宋体" w:hAnsi="宋体" w:hint="eastAsia"/>
          <w:bCs/>
          <w:sz w:val="24"/>
        </w:rPr>
        <w:t>一致审批同意上述贷</w:t>
      </w:r>
      <w:r>
        <w:rPr>
          <w:rFonts w:ascii="宋体" w:hAnsi="宋体" w:hint="eastAsia"/>
          <w:bCs/>
          <w:sz w:val="24"/>
        </w:rPr>
        <w:t>款申请。</w:t>
      </w:r>
    </w:p>
    <w:p w:rsidR="00000000" w:rsidRDefault="00F8109A">
      <w:pPr>
        <w:ind w:firstLineChars="191" w:firstLine="460"/>
        <w:jc w:val="left"/>
        <w:rPr>
          <w:rFonts w:ascii="宋体" w:hAnsi="宋体" w:hint="eastAsia"/>
          <w:b/>
          <w:bCs/>
          <w:sz w:val="24"/>
        </w:rPr>
      </w:pPr>
    </w:p>
    <w:p w:rsidR="00000000" w:rsidRDefault="00F8109A">
      <w:pPr>
        <w:spacing w:line="560" w:lineRule="exact"/>
        <w:rPr>
          <w:rFonts w:ascii="宋体" w:hAnsi="宋体" w:hint="eastAsia"/>
          <w:b/>
          <w:bCs/>
          <w:sz w:val="24"/>
        </w:rPr>
      </w:pPr>
      <w:r>
        <w:rPr>
          <w:rFonts w:ascii="宋体" w:hAnsi="宋体" w:hint="eastAsia"/>
          <w:b/>
          <w:bCs/>
          <w:sz w:val="24"/>
        </w:rPr>
        <w:t xml:space="preserve">                                                       </w:t>
      </w:r>
    </w:p>
    <w:p w:rsidR="00000000" w:rsidRDefault="00F8109A">
      <w:pPr>
        <w:spacing w:line="560" w:lineRule="exact"/>
        <w:rPr>
          <w:rFonts w:ascii="宋体" w:hAnsi="宋体" w:hint="eastAsia"/>
          <w:b/>
          <w:bCs/>
          <w:sz w:val="24"/>
        </w:rPr>
      </w:pPr>
      <w:r>
        <w:rPr>
          <w:rFonts w:ascii="宋体" w:hAnsi="宋体" w:hint="eastAsia"/>
          <w:b/>
          <w:bCs/>
          <w:sz w:val="24"/>
        </w:rPr>
        <w:t xml:space="preserve">                                                           </w:t>
      </w:r>
      <w:r>
        <w:rPr>
          <w:rFonts w:ascii="宋体" w:hAnsi="宋体" w:hint="eastAsia"/>
          <w:b/>
          <w:bCs/>
          <w:color w:val="FF0000"/>
          <w:sz w:val="24"/>
        </w:rPr>
        <w:t>2019.4.4</w:t>
      </w:r>
    </w:p>
    <w:p w:rsidR="00000000" w:rsidRDefault="00F8109A">
      <w:pPr>
        <w:spacing w:line="560" w:lineRule="exact"/>
        <w:rPr>
          <w:rFonts w:ascii="宋体" w:hAnsi="宋体" w:hint="eastAsia"/>
          <w:b/>
          <w:bCs/>
          <w:sz w:val="24"/>
        </w:rPr>
      </w:pPr>
      <w:r>
        <w:rPr>
          <w:rFonts w:ascii="宋体" w:hAnsi="宋体" w:hint="eastAsia"/>
          <w:b/>
          <w:bCs/>
          <w:sz w:val="24"/>
        </w:rPr>
        <w:t xml:space="preserve">  </w:t>
      </w:r>
    </w:p>
    <w:p w:rsidR="00F8109A" w:rsidRDefault="00F8109A">
      <w:pPr>
        <w:spacing w:line="560" w:lineRule="exact"/>
        <w:rPr>
          <w:rFonts w:ascii="宋体" w:hAnsi="宋体" w:hint="eastAsia"/>
          <w:b/>
          <w:bCs/>
          <w:sz w:val="24"/>
        </w:rPr>
      </w:pPr>
      <w:r>
        <w:rPr>
          <w:rFonts w:ascii="宋体" w:hAnsi="宋体" w:hint="eastAsia"/>
          <w:b/>
          <w:bCs/>
          <w:sz w:val="24"/>
        </w:rPr>
        <w:t xml:space="preserve">    </w:t>
      </w:r>
    </w:p>
    <w:sectPr w:rsidR="00F8109A">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09A" w:rsidRDefault="00F8109A">
      <w:r>
        <w:separator/>
      </w:r>
    </w:p>
  </w:endnote>
  <w:endnote w:type="continuationSeparator" w:id="0">
    <w:p w:rsidR="00F8109A" w:rsidRDefault="00F8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8109A">
    <w:pPr>
      <w:pStyle w:val="a5"/>
      <w:framePr w:wrap="around" w:vAnchor="text" w:hAnchor="margin" w:xAlign="center" w:yAlign="top"/>
      <w:pBdr>
        <w:between w:val="none" w:sz="50" w:space="0" w:color="auto"/>
      </w:pBdr>
    </w:pPr>
    <w:r>
      <w:fldChar w:fldCharType="begin"/>
    </w:r>
    <w:r>
      <w:rPr>
        <w:rStyle w:val="a3"/>
      </w:rPr>
      <w:instrText xml:space="preserve"> PAGE  </w:instrText>
    </w:r>
    <w:r>
      <w:fldChar w:fldCharType="separate"/>
    </w:r>
    <w:r>
      <w:rPr>
        <w:rStyle w:val="a3"/>
        <w:lang w:val="en-US" w:eastAsia="zh-CN"/>
      </w:rPr>
      <w:t>1</w:t>
    </w:r>
    <w:r>
      <w:fldChar w:fldCharType="end"/>
    </w:r>
  </w:p>
  <w:p w:rsidR="00000000" w:rsidRDefault="00F810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09A" w:rsidRDefault="00F8109A">
      <w:r>
        <w:separator/>
      </w:r>
    </w:p>
  </w:footnote>
  <w:footnote w:type="continuationSeparator" w:id="0">
    <w:p w:rsidR="00F8109A" w:rsidRDefault="00F810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178"/>
    <w:rsid w:val="00001594"/>
    <w:rsid w:val="00001828"/>
    <w:rsid w:val="000022B1"/>
    <w:rsid w:val="00002654"/>
    <w:rsid w:val="0000297A"/>
    <w:rsid w:val="0000318D"/>
    <w:rsid w:val="00003731"/>
    <w:rsid w:val="00003EDB"/>
    <w:rsid w:val="00005CFE"/>
    <w:rsid w:val="00006343"/>
    <w:rsid w:val="000106AF"/>
    <w:rsid w:val="00011695"/>
    <w:rsid w:val="00012526"/>
    <w:rsid w:val="000138EE"/>
    <w:rsid w:val="00016C80"/>
    <w:rsid w:val="00016DE0"/>
    <w:rsid w:val="0001716B"/>
    <w:rsid w:val="00017A4B"/>
    <w:rsid w:val="00020663"/>
    <w:rsid w:val="00020974"/>
    <w:rsid w:val="00020D4A"/>
    <w:rsid w:val="0002111A"/>
    <w:rsid w:val="00021A82"/>
    <w:rsid w:val="00022107"/>
    <w:rsid w:val="00022174"/>
    <w:rsid w:val="000230D7"/>
    <w:rsid w:val="00023225"/>
    <w:rsid w:val="0002376C"/>
    <w:rsid w:val="00023A32"/>
    <w:rsid w:val="00023EF3"/>
    <w:rsid w:val="000243BF"/>
    <w:rsid w:val="0002496C"/>
    <w:rsid w:val="000249DD"/>
    <w:rsid w:val="00024FC4"/>
    <w:rsid w:val="00025094"/>
    <w:rsid w:val="000259D3"/>
    <w:rsid w:val="00025A05"/>
    <w:rsid w:val="00027F08"/>
    <w:rsid w:val="00027FFE"/>
    <w:rsid w:val="00030536"/>
    <w:rsid w:val="00030593"/>
    <w:rsid w:val="000306CB"/>
    <w:rsid w:val="000328B2"/>
    <w:rsid w:val="00032E94"/>
    <w:rsid w:val="00033CE6"/>
    <w:rsid w:val="00034AB3"/>
    <w:rsid w:val="000375B7"/>
    <w:rsid w:val="00037CB5"/>
    <w:rsid w:val="00037F11"/>
    <w:rsid w:val="00040EEE"/>
    <w:rsid w:val="00041249"/>
    <w:rsid w:val="0004126D"/>
    <w:rsid w:val="000412D7"/>
    <w:rsid w:val="00041378"/>
    <w:rsid w:val="0004137F"/>
    <w:rsid w:val="00042A82"/>
    <w:rsid w:val="00043314"/>
    <w:rsid w:val="000437D3"/>
    <w:rsid w:val="00043D32"/>
    <w:rsid w:val="00044199"/>
    <w:rsid w:val="00044543"/>
    <w:rsid w:val="00045542"/>
    <w:rsid w:val="000465F5"/>
    <w:rsid w:val="00046E96"/>
    <w:rsid w:val="00046F54"/>
    <w:rsid w:val="0004726E"/>
    <w:rsid w:val="000477DB"/>
    <w:rsid w:val="00051074"/>
    <w:rsid w:val="000511CA"/>
    <w:rsid w:val="000526E5"/>
    <w:rsid w:val="000526F1"/>
    <w:rsid w:val="00052D97"/>
    <w:rsid w:val="00053279"/>
    <w:rsid w:val="0005398A"/>
    <w:rsid w:val="0005502E"/>
    <w:rsid w:val="00055DF9"/>
    <w:rsid w:val="00057BF8"/>
    <w:rsid w:val="00057F6A"/>
    <w:rsid w:val="00060663"/>
    <w:rsid w:val="00060835"/>
    <w:rsid w:val="0006106C"/>
    <w:rsid w:val="000627E0"/>
    <w:rsid w:val="00062890"/>
    <w:rsid w:val="000630D9"/>
    <w:rsid w:val="00063FC3"/>
    <w:rsid w:val="00064399"/>
    <w:rsid w:val="00065766"/>
    <w:rsid w:val="00065928"/>
    <w:rsid w:val="000701E5"/>
    <w:rsid w:val="00070656"/>
    <w:rsid w:val="000707B7"/>
    <w:rsid w:val="00070886"/>
    <w:rsid w:val="00072920"/>
    <w:rsid w:val="0007329F"/>
    <w:rsid w:val="000734F6"/>
    <w:rsid w:val="00073BDC"/>
    <w:rsid w:val="00074561"/>
    <w:rsid w:val="00075179"/>
    <w:rsid w:val="000757CE"/>
    <w:rsid w:val="00076A68"/>
    <w:rsid w:val="0007717B"/>
    <w:rsid w:val="00077B48"/>
    <w:rsid w:val="000816F3"/>
    <w:rsid w:val="00081B51"/>
    <w:rsid w:val="00082280"/>
    <w:rsid w:val="000822D7"/>
    <w:rsid w:val="0008242C"/>
    <w:rsid w:val="0008259C"/>
    <w:rsid w:val="00083272"/>
    <w:rsid w:val="00083D0D"/>
    <w:rsid w:val="000840F0"/>
    <w:rsid w:val="0008476E"/>
    <w:rsid w:val="00084B3A"/>
    <w:rsid w:val="00084C29"/>
    <w:rsid w:val="00085607"/>
    <w:rsid w:val="00085AB8"/>
    <w:rsid w:val="0009065F"/>
    <w:rsid w:val="0009092E"/>
    <w:rsid w:val="000909A9"/>
    <w:rsid w:val="00090A12"/>
    <w:rsid w:val="00092AD4"/>
    <w:rsid w:val="00094DE2"/>
    <w:rsid w:val="0009552D"/>
    <w:rsid w:val="0009670A"/>
    <w:rsid w:val="000970C2"/>
    <w:rsid w:val="000975AB"/>
    <w:rsid w:val="00097A91"/>
    <w:rsid w:val="000A00FF"/>
    <w:rsid w:val="000A01F8"/>
    <w:rsid w:val="000A0C06"/>
    <w:rsid w:val="000A1227"/>
    <w:rsid w:val="000A23BE"/>
    <w:rsid w:val="000A3F9E"/>
    <w:rsid w:val="000A41DD"/>
    <w:rsid w:val="000A464F"/>
    <w:rsid w:val="000A4D21"/>
    <w:rsid w:val="000A6225"/>
    <w:rsid w:val="000A6D81"/>
    <w:rsid w:val="000A7527"/>
    <w:rsid w:val="000A797B"/>
    <w:rsid w:val="000A7E45"/>
    <w:rsid w:val="000B1278"/>
    <w:rsid w:val="000B19DF"/>
    <w:rsid w:val="000B2AA5"/>
    <w:rsid w:val="000B3AEC"/>
    <w:rsid w:val="000B438D"/>
    <w:rsid w:val="000B584E"/>
    <w:rsid w:val="000B7291"/>
    <w:rsid w:val="000C0013"/>
    <w:rsid w:val="000C1B6F"/>
    <w:rsid w:val="000C1EC0"/>
    <w:rsid w:val="000C1FD1"/>
    <w:rsid w:val="000C2922"/>
    <w:rsid w:val="000C34D8"/>
    <w:rsid w:val="000C392F"/>
    <w:rsid w:val="000C39CC"/>
    <w:rsid w:val="000C3A59"/>
    <w:rsid w:val="000C4689"/>
    <w:rsid w:val="000C4710"/>
    <w:rsid w:val="000C4B1A"/>
    <w:rsid w:val="000C522C"/>
    <w:rsid w:val="000C5813"/>
    <w:rsid w:val="000C5826"/>
    <w:rsid w:val="000C5A10"/>
    <w:rsid w:val="000C601C"/>
    <w:rsid w:val="000C6B35"/>
    <w:rsid w:val="000C6FFC"/>
    <w:rsid w:val="000C7371"/>
    <w:rsid w:val="000C7F88"/>
    <w:rsid w:val="000D116C"/>
    <w:rsid w:val="000D278C"/>
    <w:rsid w:val="000D27B8"/>
    <w:rsid w:val="000D2D7D"/>
    <w:rsid w:val="000D2FDD"/>
    <w:rsid w:val="000D3785"/>
    <w:rsid w:val="000D4874"/>
    <w:rsid w:val="000D4A78"/>
    <w:rsid w:val="000D5AF4"/>
    <w:rsid w:val="000D60C3"/>
    <w:rsid w:val="000E0025"/>
    <w:rsid w:val="000E00F7"/>
    <w:rsid w:val="000E03C0"/>
    <w:rsid w:val="000E1370"/>
    <w:rsid w:val="000E24CB"/>
    <w:rsid w:val="000E2C4F"/>
    <w:rsid w:val="000E2D7D"/>
    <w:rsid w:val="000E2FD7"/>
    <w:rsid w:val="000E311A"/>
    <w:rsid w:val="000E31F4"/>
    <w:rsid w:val="000E36A1"/>
    <w:rsid w:val="000E3776"/>
    <w:rsid w:val="000E37CA"/>
    <w:rsid w:val="000E392A"/>
    <w:rsid w:val="000E57FA"/>
    <w:rsid w:val="000E5993"/>
    <w:rsid w:val="000E61ED"/>
    <w:rsid w:val="000E6F7B"/>
    <w:rsid w:val="000E709B"/>
    <w:rsid w:val="000F05A4"/>
    <w:rsid w:val="000F1F6B"/>
    <w:rsid w:val="000F3B42"/>
    <w:rsid w:val="000F3F59"/>
    <w:rsid w:val="000F46BA"/>
    <w:rsid w:val="000F594E"/>
    <w:rsid w:val="000F5DFC"/>
    <w:rsid w:val="000F6F3B"/>
    <w:rsid w:val="000F7AF4"/>
    <w:rsid w:val="000F7AF6"/>
    <w:rsid w:val="0010261E"/>
    <w:rsid w:val="0010337D"/>
    <w:rsid w:val="0010340D"/>
    <w:rsid w:val="00104120"/>
    <w:rsid w:val="0010466C"/>
    <w:rsid w:val="00104DC3"/>
    <w:rsid w:val="00104F85"/>
    <w:rsid w:val="001050B7"/>
    <w:rsid w:val="00105254"/>
    <w:rsid w:val="001054C3"/>
    <w:rsid w:val="00105516"/>
    <w:rsid w:val="00106E63"/>
    <w:rsid w:val="0010749A"/>
    <w:rsid w:val="0011070C"/>
    <w:rsid w:val="001107A4"/>
    <w:rsid w:val="00111335"/>
    <w:rsid w:val="0011136E"/>
    <w:rsid w:val="00111823"/>
    <w:rsid w:val="00111FA9"/>
    <w:rsid w:val="001129E3"/>
    <w:rsid w:val="001129EC"/>
    <w:rsid w:val="0011379B"/>
    <w:rsid w:val="00113EE6"/>
    <w:rsid w:val="0011472F"/>
    <w:rsid w:val="00115F53"/>
    <w:rsid w:val="00115FD7"/>
    <w:rsid w:val="0011624B"/>
    <w:rsid w:val="001164BC"/>
    <w:rsid w:val="001165FA"/>
    <w:rsid w:val="00116998"/>
    <w:rsid w:val="0012084D"/>
    <w:rsid w:val="00120B14"/>
    <w:rsid w:val="00120D4A"/>
    <w:rsid w:val="0012159A"/>
    <w:rsid w:val="00121747"/>
    <w:rsid w:val="00121E85"/>
    <w:rsid w:val="001234F1"/>
    <w:rsid w:val="00123768"/>
    <w:rsid w:val="00123CC3"/>
    <w:rsid w:val="00124005"/>
    <w:rsid w:val="00124477"/>
    <w:rsid w:val="001244F4"/>
    <w:rsid w:val="00124A3E"/>
    <w:rsid w:val="00124C4F"/>
    <w:rsid w:val="0012541D"/>
    <w:rsid w:val="00125CD2"/>
    <w:rsid w:val="001261B4"/>
    <w:rsid w:val="00130376"/>
    <w:rsid w:val="00131047"/>
    <w:rsid w:val="0013146D"/>
    <w:rsid w:val="001315E4"/>
    <w:rsid w:val="00131A24"/>
    <w:rsid w:val="0013259B"/>
    <w:rsid w:val="00132C16"/>
    <w:rsid w:val="00133FE8"/>
    <w:rsid w:val="0013421F"/>
    <w:rsid w:val="001346F7"/>
    <w:rsid w:val="00136556"/>
    <w:rsid w:val="00136C03"/>
    <w:rsid w:val="00136F64"/>
    <w:rsid w:val="001370EC"/>
    <w:rsid w:val="001407A3"/>
    <w:rsid w:val="00140F0E"/>
    <w:rsid w:val="00141155"/>
    <w:rsid w:val="00141537"/>
    <w:rsid w:val="0014259E"/>
    <w:rsid w:val="00142F0C"/>
    <w:rsid w:val="0014385E"/>
    <w:rsid w:val="00143CAA"/>
    <w:rsid w:val="00144531"/>
    <w:rsid w:val="0014605A"/>
    <w:rsid w:val="001461D6"/>
    <w:rsid w:val="001465B8"/>
    <w:rsid w:val="00146884"/>
    <w:rsid w:val="00146A27"/>
    <w:rsid w:val="00146CDB"/>
    <w:rsid w:val="00146D0E"/>
    <w:rsid w:val="00146D36"/>
    <w:rsid w:val="00146F60"/>
    <w:rsid w:val="00147125"/>
    <w:rsid w:val="0014757D"/>
    <w:rsid w:val="00147BBB"/>
    <w:rsid w:val="00153452"/>
    <w:rsid w:val="0015370A"/>
    <w:rsid w:val="001539DB"/>
    <w:rsid w:val="00154559"/>
    <w:rsid w:val="00154B69"/>
    <w:rsid w:val="00154E5D"/>
    <w:rsid w:val="00155E39"/>
    <w:rsid w:val="00156AE1"/>
    <w:rsid w:val="00157175"/>
    <w:rsid w:val="00157391"/>
    <w:rsid w:val="00160FFE"/>
    <w:rsid w:val="001612AF"/>
    <w:rsid w:val="00161F66"/>
    <w:rsid w:val="00162510"/>
    <w:rsid w:val="00162DBC"/>
    <w:rsid w:val="0016324C"/>
    <w:rsid w:val="00164205"/>
    <w:rsid w:val="0016487B"/>
    <w:rsid w:val="00164AA9"/>
    <w:rsid w:val="0016676E"/>
    <w:rsid w:val="00166C68"/>
    <w:rsid w:val="001672E8"/>
    <w:rsid w:val="00167388"/>
    <w:rsid w:val="001713F6"/>
    <w:rsid w:val="0017160D"/>
    <w:rsid w:val="00172807"/>
    <w:rsid w:val="00172837"/>
    <w:rsid w:val="00173A12"/>
    <w:rsid w:val="001741AB"/>
    <w:rsid w:val="00175249"/>
    <w:rsid w:val="001767E4"/>
    <w:rsid w:val="00177426"/>
    <w:rsid w:val="001778B9"/>
    <w:rsid w:val="00177C4B"/>
    <w:rsid w:val="00177D96"/>
    <w:rsid w:val="001808E8"/>
    <w:rsid w:val="0018126C"/>
    <w:rsid w:val="00182C46"/>
    <w:rsid w:val="0018391F"/>
    <w:rsid w:val="00183D19"/>
    <w:rsid w:val="00184B8D"/>
    <w:rsid w:val="00184F81"/>
    <w:rsid w:val="001870DB"/>
    <w:rsid w:val="001875A2"/>
    <w:rsid w:val="0019084A"/>
    <w:rsid w:val="0019145F"/>
    <w:rsid w:val="00191645"/>
    <w:rsid w:val="0019191D"/>
    <w:rsid w:val="00193AB1"/>
    <w:rsid w:val="00193D4C"/>
    <w:rsid w:val="001953D9"/>
    <w:rsid w:val="00195632"/>
    <w:rsid w:val="001960EA"/>
    <w:rsid w:val="00196105"/>
    <w:rsid w:val="00196BC1"/>
    <w:rsid w:val="00196D46"/>
    <w:rsid w:val="0019753A"/>
    <w:rsid w:val="001979A6"/>
    <w:rsid w:val="001A0BB1"/>
    <w:rsid w:val="001A1377"/>
    <w:rsid w:val="001A1B0F"/>
    <w:rsid w:val="001A1D8D"/>
    <w:rsid w:val="001A22D4"/>
    <w:rsid w:val="001A2CDA"/>
    <w:rsid w:val="001A3474"/>
    <w:rsid w:val="001A3771"/>
    <w:rsid w:val="001A429E"/>
    <w:rsid w:val="001A5807"/>
    <w:rsid w:val="001A6B6F"/>
    <w:rsid w:val="001B18FF"/>
    <w:rsid w:val="001B2581"/>
    <w:rsid w:val="001B2FDD"/>
    <w:rsid w:val="001B368D"/>
    <w:rsid w:val="001B3B63"/>
    <w:rsid w:val="001B3F6E"/>
    <w:rsid w:val="001B4766"/>
    <w:rsid w:val="001B4D28"/>
    <w:rsid w:val="001B5267"/>
    <w:rsid w:val="001C0763"/>
    <w:rsid w:val="001C15AC"/>
    <w:rsid w:val="001C16B7"/>
    <w:rsid w:val="001C17A9"/>
    <w:rsid w:val="001C44D6"/>
    <w:rsid w:val="001C4B71"/>
    <w:rsid w:val="001C51E9"/>
    <w:rsid w:val="001C548E"/>
    <w:rsid w:val="001C5D9D"/>
    <w:rsid w:val="001C62B4"/>
    <w:rsid w:val="001D0231"/>
    <w:rsid w:val="001D1293"/>
    <w:rsid w:val="001D1554"/>
    <w:rsid w:val="001D15CE"/>
    <w:rsid w:val="001D1D20"/>
    <w:rsid w:val="001D280B"/>
    <w:rsid w:val="001D2982"/>
    <w:rsid w:val="001D2F92"/>
    <w:rsid w:val="001D3B64"/>
    <w:rsid w:val="001D3E51"/>
    <w:rsid w:val="001D44C4"/>
    <w:rsid w:val="001D4B23"/>
    <w:rsid w:val="001D4F4D"/>
    <w:rsid w:val="001D5A18"/>
    <w:rsid w:val="001D74BA"/>
    <w:rsid w:val="001D7F90"/>
    <w:rsid w:val="001E05BE"/>
    <w:rsid w:val="001E1AAB"/>
    <w:rsid w:val="001E2516"/>
    <w:rsid w:val="001E33A7"/>
    <w:rsid w:val="001E394B"/>
    <w:rsid w:val="001E3D39"/>
    <w:rsid w:val="001E41AE"/>
    <w:rsid w:val="001E45F6"/>
    <w:rsid w:val="001E4DA1"/>
    <w:rsid w:val="001E6707"/>
    <w:rsid w:val="001E6A3E"/>
    <w:rsid w:val="001E7495"/>
    <w:rsid w:val="001E7771"/>
    <w:rsid w:val="001E7A13"/>
    <w:rsid w:val="001F063F"/>
    <w:rsid w:val="001F0DE1"/>
    <w:rsid w:val="001F1011"/>
    <w:rsid w:val="001F126E"/>
    <w:rsid w:val="001F1858"/>
    <w:rsid w:val="001F1938"/>
    <w:rsid w:val="001F2149"/>
    <w:rsid w:val="001F3EBA"/>
    <w:rsid w:val="001F4FD5"/>
    <w:rsid w:val="001F504F"/>
    <w:rsid w:val="001F5751"/>
    <w:rsid w:val="001F6C66"/>
    <w:rsid w:val="002002F7"/>
    <w:rsid w:val="00201184"/>
    <w:rsid w:val="002021F2"/>
    <w:rsid w:val="00202D30"/>
    <w:rsid w:val="00203A07"/>
    <w:rsid w:val="00204F4F"/>
    <w:rsid w:val="002050D3"/>
    <w:rsid w:val="00206112"/>
    <w:rsid w:val="00206415"/>
    <w:rsid w:val="00206612"/>
    <w:rsid w:val="00207446"/>
    <w:rsid w:val="002115C9"/>
    <w:rsid w:val="00213553"/>
    <w:rsid w:val="002146EC"/>
    <w:rsid w:val="0021551F"/>
    <w:rsid w:val="0021669E"/>
    <w:rsid w:val="002178A8"/>
    <w:rsid w:val="00217A11"/>
    <w:rsid w:val="0022007D"/>
    <w:rsid w:val="002200CB"/>
    <w:rsid w:val="00222147"/>
    <w:rsid w:val="0022323B"/>
    <w:rsid w:val="00223F60"/>
    <w:rsid w:val="002241F3"/>
    <w:rsid w:val="002255B8"/>
    <w:rsid w:val="00225B69"/>
    <w:rsid w:val="002262E8"/>
    <w:rsid w:val="002263A0"/>
    <w:rsid w:val="00230DA6"/>
    <w:rsid w:val="00230E83"/>
    <w:rsid w:val="00230F20"/>
    <w:rsid w:val="00231592"/>
    <w:rsid w:val="00231972"/>
    <w:rsid w:val="00232E85"/>
    <w:rsid w:val="0023527B"/>
    <w:rsid w:val="002353A6"/>
    <w:rsid w:val="002367E7"/>
    <w:rsid w:val="00236812"/>
    <w:rsid w:val="00236D48"/>
    <w:rsid w:val="00237F0B"/>
    <w:rsid w:val="002401D0"/>
    <w:rsid w:val="00240398"/>
    <w:rsid w:val="00241655"/>
    <w:rsid w:val="00241B7C"/>
    <w:rsid w:val="00241C8D"/>
    <w:rsid w:val="00242FA7"/>
    <w:rsid w:val="0024306F"/>
    <w:rsid w:val="0024341E"/>
    <w:rsid w:val="00243632"/>
    <w:rsid w:val="00243DC4"/>
    <w:rsid w:val="00243F13"/>
    <w:rsid w:val="00244803"/>
    <w:rsid w:val="00244F82"/>
    <w:rsid w:val="0024578F"/>
    <w:rsid w:val="00246494"/>
    <w:rsid w:val="00246C62"/>
    <w:rsid w:val="00247656"/>
    <w:rsid w:val="00247A20"/>
    <w:rsid w:val="002513E5"/>
    <w:rsid w:val="00253A01"/>
    <w:rsid w:val="00253CCC"/>
    <w:rsid w:val="00254DE9"/>
    <w:rsid w:val="002565BB"/>
    <w:rsid w:val="00256DDD"/>
    <w:rsid w:val="00260DAF"/>
    <w:rsid w:val="00262596"/>
    <w:rsid w:val="002631D1"/>
    <w:rsid w:val="002642D5"/>
    <w:rsid w:val="0026481D"/>
    <w:rsid w:val="00265D0E"/>
    <w:rsid w:val="00265FF6"/>
    <w:rsid w:val="002668A1"/>
    <w:rsid w:val="002673A3"/>
    <w:rsid w:val="0026740A"/>
    <w:rsid w:val="002676BF"/>
    <w:rsid w:val="00267CE2"/>
    <w:rsid w:val="00270019"/>
    <w:rsid w:val="0027044F"/>
    <w:rsid w:val="00270E46"/>
    <w:rsid w:val="00272683"/>
    <w:rsid w:val="0027366B"/>
    <w:rsid w:val="00273CC7"/>
    <w:rsid w:val="002740F8"/>
    <w:rsid w:val="00274628"/>
    <w:rsid w:val="00274D37"/>
    <w:rsid w:val="00275490"/>
    <w:rsid w:val="002754C5"/>
    <w:rsid w:val="00276C62"/>
    <w:rsid w:val="00277480"/>
    <w:rsid w:val="00277D7A"/>
    <w:rsid w:val="00280ABF"/>
    <w:rsid w:val="0028112E"/>
    <w:rsid w:val="00281646"/>
    <w:rsid w:val="0028278A"/>
    <w:rsid w:val="00282A73"/>
    <w:rsid w:val="002839B2"/>
    <w:rsid w:val="00284B60"/>
    <w:rsid w:val="00284C47"/>
    <w:rsid w:val="00284E04"/>
    <w:rsid w:val="00285170"/>
    <w:rsid w:val="002854E4"/>
    <w:rsid w:val="002855F4"/>
    <w:rsid w:val="002859DC"/>
    <w:rsid w:val="00285A62"/>
    <w:rsid w:val="00285F41"/>
    <w:rsid w:val="002860EF"/>
    <w:rsid w:val="0028722C"/>
    <w:rsid w:val="00290033"/>
    <w:rsid w:val="002900FA"/>
    <w:rsid w:val="00290185"/>
    <w:rsid w:val="00290980"/>
    <w:rsid w:val="00291181"/>
    <w:rsid w:val="00291C9C"/>
    <w:rsid w:val="00291CB9"/>
    <w:rsid w:val="00291E2A"/>
    <w:rsid w:val="00292BA7"/>
    <w:rsid w:val="00295519"/>
    <w:rsid w:val="00295D92"/>
    <w:rsid w:val="00296E21"/>
    <w:rsid w:val="0029711D"/>
    <w:rsid w:val="00297513"/>
    <w:rsid w:val="002976B9"/>
    <w:rsid w:val="002A01E2"/>
    <w:rsid w:val="002A0302"/>
    <w:rsid w:val="002A05CC"/>
    <w:rsid w:val="002A0DB8"/>
    <w:rsid w:val="002A1F9A"/>
    <w:rsid w:val="002A2A0F"/>
    <w:rsid w:val="002A2AF0"/>
    <w:rsid w:val="002A3768"/>
    <w:rsid w:val="002A3769"/>
    <w:rsid w:val="002A3898"/>
    <w:rsid w:val="002A5ED4"/>
    <w:rsid w:val="002A6743"/>
    <w:rsid w:val="002A6BA0"/>
    <w:rsid w:val="002A7902"/>
    <w:rsid w:val="002A7D37"/>
    <w:rsid w:val="002B0F5E"/>
    <w:rsid w:val="002B118D"/>
    <w:rsid w:val="002B163B"/>
    <w:rsid w:val="002B179D"/>
    <w:rsid w:val="002B2158"/>
    <w:rsid w:val="002B2C23"/>
    <w:rsid w:val="002B6581"/>
    <w:rsid w:val="002B724A"/>
    <w:rsid w:val="002B7CA2"/>
    <w:rsid w:val="002B7FA0"/>
    <w:rsid w:val="002C0266"/>
    <w:rsid w:val="002C0271"/>
    <w:rsid w:val="002C0ACD"/>
    <w:rsid w:val="002C14CB"/>
    <w:rsid w:val="002C1D17"/>
    <w:rsid w:val="002C2601"/>
    <w:rsid w:val="002C29DD"/>
    <w:rsid w:val="002C2F11"/>
    <w:rsid w:val="002C3829"/>
    <w:rsid w:val="002C4609"/>
    <w:rsid w:val="002C4CB0"/>
    <w:rsid w:val="002C5F87"/>
    <w:rsid w:val="002C62DA"/>
    <w:rsid w:val="002C6AD8"/>
    <w:rsid w:val="002C7500"/>
    <w:rsid w:val="002C7865"/>
    <w:rsid w:val="002C7B92"/>
    <w:rsid w:val="002C7E91"/>
    <w:rsid w:val="002C7F9C"/>
    <w:rsid w:val="002D0FA7"/>
    <w:rsid w:val="002D2463"/>
    <w:rsid w:val="002D24AD"/>
    <w:rsid w:val="002D2846"/>
    <w:rsid w:val="002D3B80"/>
    <w:rsid w:val="002D40C8"/>
    <w:rsid w:val="002D49F8"/>
    <w:rsid w:val="002D59E0"/>
    <w:rsid w:val="002D66AE"/>
    <w:rsid w:val="002D66D8"/>
    <w:rsid w:val="002D67DA"/>
    <w:rsid w:val="002D71C7"/>
    <w:rsid w:val="002D771B"/>
    <w:rsid w:val="002E0985"/>
    <w:rsid w:val="002E0DF0"/>
    <w:rsid w:val="002E1F69"/>
    <w:rsid w:val="002E23A0"/>
    <w:rsid w:val="002E2F7E"/>
    <w:rsid w:val="002E34C3"/>
    <w:rsid w:val="002E487D"/>
    <w:rsid w:val="002E48F5"/>
    <w:rsid w:val="002E5574"/>
    <w:rsid w:val="002E68D7"/>
    <w:rsid w:val="002E7453"/>
    <w:rsid w:val="002E771D"/>
    <w:rsid w:val="002E7EDE"/>
    <w:rsid w:val="002F21C6"/>
    <w:rsid w:val="002F25BF"/>
    <w:rsid w:val="002F2C7B"/>
    <w:rsid w:val="002F382A"/>
    <w:rsid w:val="002F414D"/>
    <w:rsid w:val="002F4DAF"/>
    <w:rsid w:val="002F5309"/>
    <w:rsid w:val="002F57AF"/>
    <w:rsid w:val="002F5D1F"/>
    <w:rsid w:val="002F60BC"/>
    <w:rsid w:val="002F6C9F"/>
    <w:rsid w:val="002F6F5E"/>
    <w:rsid w:val="002F7A52"/>
    <w:rsid w:val="002F7BC0"/>
    <w:rsid w:val="002F7EB0"/>
    <w:rsid w:val="002F7EB8"/>
    <w:rsid w:val="00300A9F"/>
    <w:rsid w:val="00301843"/>
    <w:rsid w:val="00304760"/>
    <w:rsid w:val="00304823"/>
    <w:rsid w:val="00305170"/>
    <w:rsid w:val="003051F3"/>
    <w:rsid w:val="00305639"/>
    <w:rsid w:val="00305924"/>
    <w:rsid w:val="003068E6"/>
    <w:rsid w:val="00310EF6"/>
    <w:rsid w:val="003115A0"/>
    <w:rsid w:val="00311788"/>
    <w:rsid w:val="00311963"/>
    <w:rsid w:val="00313244"/>
    <w:rsid w:val="0031489D"/>
    <w:rsid w:val="00314FD4"/>
    <w:rsid w:val="00315CE2"/>
    <w:rsid w:val="00317B0C"/>
    <w:rsid w:val="003204E7"/>
    <w:rsid w:val="003219E2"/>
    <w:rsid w:val="00322784"/>
    <w:rsid w:val="00322D34"/>
    <w:rsid w:val="00323021"/>
    <w:rsid w:val="003230AA"/>
    <w:rsid w:val="00323B35"/>
    <w:rsid w:val="003246B3"/>
    <w:rsid w:val="00324F16"/>
    <w:rsid w:val="00325330"/>
    <w:rsid w:val="00325C03"/>
    <w:rsid w:val="00325E0A"/>
    <w:rsid w:val="003261BF"/>
    <w:rsid w:val="00326D8A"/>
    <w:rsid w:val="00326F34"/>
    <w:rsid w:val="00327233"/>
    <w:rsid w:val="00327239"/>
    <w:rsid w:val="003275E3"/>
    <w:rsid w:val="00327BC6"/>
    <w:rsid w:val="00330173"/>
    <w:rsid w:val="00331426"/>
    <w:rsid w:val="0033158E"/>
    <w:rsid w:val="0033265C"/>
    <w:rsid w:val="003330E7"/>
    <w:rsid w:val="003331A8"/>
    <w:rsid w:val="00333E36"/>
    <w:rsid w:val="00334BCB"/>
    <w:rsid w:val="003362B4"/>
    <w:rsid w:val="00336816"/>
    <w:rsid w:val="00336B92"/>
    <w:rsid w:val="00340396"/>
    <w:rsid w:val="003414D9"/>
    <w:rsid w:val="003415AF"/>
    <w:rsid w:val="003416BF"/>
    <w:rsid w:val="00343BF1"/>
    <w:rsid w:val="00344A64"/>
    <w:rsid w:val="003450A4"/>
    <w:rsid w:val="00347607"/>
    <w:rsid w:val="00347A98"/>
    <w:rsid w:val="0035006C"/>
    <w:rsid w:val="00350E29"/>
    <w:rsid w:val="00351898"/>
    <w:rsid w:val="0035264A"/>
    <w:rsid w:val="00353436"/>
    <w:rsid w:val="003543C0"/>
    <w:rsid w:val="0035481C"/>
    <w:rsid w:val="00354A58"/>
    <w:rsid w:val="003558FC"/>
    <w:rsid w:val="0035592F"/>
    <w:rsid w:val="00355BB1"/>
    <w:rsid w:val="00355CBB"/>
    <w:rsid w:val="00355EC6"/>
    <w:rsid w:val="00356AC6"/>
    <w:rsid w:val="00356BF9"/>
    <w:rsid w:val="00356DCA"/>
    <w:rsid w:val="00357DD1"/>
    <w:rsid w:val="00357F73"/>
    <w:rsid w:val="003607F6"/>
    <w:rsid w:val="00360E08"/>
    <w:rsid w:val="00362C1B"/>
    <w:rsid w:val="00362D12"/>
    <w:rsid w:val="0036304C"/>
    <w:rsid w:val="00363490"/>
    <w:rsid w:val="00363712"/>
    <w:rsid w:val="00365123"/>
    <w:rsid w:val="00365370"/>
    <w:rsid w:val="00365514"/>
    <w:rsid w:val="00365750"/>
    <w:rsid w:val="003664E8"/>
    <w:rsid w:val="00366EA1"/>
    <w:rsid w:val="00367484"/>
    <w:rsid w:val="003679E2"/>
    <w:rsid w:val="00367EB5"/>
    <w:rsid w:val="0037088F"/>
    <w:rsid w:val="00370A35"/>
    <w:rsid w:val="00370F94"/>
    <w:rsid w:val="003711E0"/>
    <w:rsid w:val="0037228B"/>
    <w:rsid w:val="00372860"/>
    <w:rsid w:val="00372B06"/>
    <w:rsid w:val="003734A3"/>
    <w:rsid w:val="00373960"/>
    <w:rsid w:val="00374F36"/>
    <w:rsid w:val="003767BF"/>
    <w:rsid w:val="00376CCE"/>
    <w:rsid w:val="003803EF"/>
    <w:rsid w:val="0038056B"/>
    <w:rsid w:val="00380B47"/>
    <w:rsid w:val="00380D06"/>
    <w:rsid w:val="0038133B"/>
    <w:rsid w:val="00382678"/>
    <w:rsid w:val="00382B35"/>
    <w:rsid w:val="00383343"/>
    <w:rsid w:val="00385085"/>
    <w:rsid w:val="00385F88"/>
    <w:rsid w:val="0039053E"/>
    <w:rsid w:val="003906EE"/>
    <w:rsid w:val="00390BA1"/>
    <w:rsid w:val="00391B7D"/>
    <w:rsid w:val="00391F1F"/>
    <w:rsid w:val="00391F7E"/>
    <w:rsid w:val="00392C31"/>
    <w:rsid w:val="00392E38"/>
    <w:rsid w:val="00393892"/>
    <w:rsid w:val="00393F75"/>
    <w:rsid w:val="00394097"/>
    <w:rsid w:val="00394FCD"/>
    <w:rsid w:val="0039522C"/>
    <w:rsid w:val="00395C24"/>
    <w:rsid w:val="00396DD8"/>
    <w:rsid w:val="00397586"/>
    <w:rsid w:val="003976BC"/>
    <w:rsid w:val="00397A62"/>
    <w:rsid w:val="003A004B"/>
    <w:rsid w:val="003A0B92"/>
    <w:rsid w:val="003A1219"/>
    <w:rsid w:val="003A1732"/>
    <w:rsid w:val="003A19BC"/>
    <w:rsid w:val="003A200D"/>
    <w:rsid w:val="003A23AA"/>
    <w:rsid w:val="003A32D8"/>
    <w:rsid w:val="003A358B"/>
    <w:rsid w:val="003A3F54"/>
    <w:rsid w:val="003A43AB"/>
    <w:rsid w:val="003A4480"/>
    <w:rsid w:val="003A45B4"/>
    <w:rsid w:val="003A5398"/>
    <w:rsid w:val="003A5401"/>
    <w:rsid w:val="003A5518"/>
    <w:rsid w:val="003A5540"/>
    <w:rsid w:val="003A55B0"/>
    <w:rsid w:val="003A594F"/>
    <w:rsid w:val="003A6E58"/>
    <w:rsid w:val="003A7519"/>
    <w:rsid w:val="003A7A91"/>
    <w:rsid w:val="003A7BB1"/>
    <w:rsid w:val="003B005C"/>
    <w:rsid w:val="003B0D20"/>
    <w:rsid w:val="003B0F6F"/>
    <w:rsid w:val="003B29CF"/>
    <w:rsid w:val="003B54AA"/>
    <w:rsid w:val="003B5D57"/>
    <w:rsid w:val="003B6125"/>
    <w:rsid w:val="003B6652"/>
    <w:rsid w:val="003B6D1E"/>
    <w:rsid w:val="003B6DC0"/>
    <w:rsid w:val="003B75F9"/>
    <w:rsid w:val="003B7CD3"/>
    <w:rsid w:val="003C06A0"/>
    <w:rsid w:val="003C0BF3"/>
    <w:rsid w:val="003C2CB2"/>
    <w:rsid w:val="003C2DC6"/>
    <w:rsid w:val="003C2F9B"/>
    <w:rsid w:val="003C321D"/>
    <w:rsid w:val="003C3317"/>
    <w:rsid w:val="003C3364"/>
    <w:rsid w:val="003C4534"/>
    <w:rsid w:val="003C4AFA"/>
    <w:rsid w:val="003C4C02"/>
    <w:rsid w:val="003C5729"/>
    <w:rsid w:val="003C5915"/>
    <w:rsid w:val="003C5DEA"/>
    <w:rsid w:val="003C6369"/>
    <w:rsid w:val="003C6534"/>
    <w:rsid w:val="003C6F53"/>
    <w:rsid w:val="003D050A"/>
    <w:rsid w:val="003D054A"/>
    <w:rsid w:val="003D26F7"/>
    <w:rsid w:val="003D2944"/>
    <w:rsid w:val="003D3298"/>
    <w:rsid w:val="003D3E02"/>
    <w:rsid w:val="003D441C"/>
    <w:rsid w:val="003D4677"/>
    <w:rsid w:val="003D472F"/>
    <w:rsid w:val="003D491E"/>
    <w:rsid w:val="003D49FF"/>
    <w:rsid w:val="003D4A7B"/>
    <w:rsid w:val="003D5711"/>
    <w:rsid w:val="003D581C"/>
    <w:rsid w:val="003D6795"/>
    <w:rsid w:val="003D6838"/>
    <w:rsid w:val="003D6C01"/>
    <w:rsid w:val="003D6E8C"/>
    <w:rsid w:val="003D6EDE"/>
    <w:rsid w:val="003D7EEF"/>
    <w:rsid w:val="003E04AA"/>
    <w:rsid w:val="003E1647"/>
    <w:rsid w:val="003E21D9"/>
    <w:rsid w:val="003E2A1E"/>
    <w:rsid w:val="003E2A9E"/>
    <w:rsid w:val="003E2E8D"/>
    <w:rsid w:val="003E35D0"/>
    <w:rsid w:val="003E430C"/>
    <w:rsid w:val="003E477E"/>
    <w:rsid w:val="003E4C42"/>
    <w:rsid w:val="003E4E9B"/>
    <w:rsid w:val="003E567E"/>
    <w:rsid w:val="003E5F46"/>
    <w:rsid w:val="003E680C"/>
    <w:rsid w:val="003E745A"/>
    <w:rsid w:val="003F13E0"/>
    <w:rsid w:val="003F189E"/>
    <w:rsid w:val="003F1C59"/>
    <w:rsid w:val="003F2290"/>
    <w:rsid w:val="003F2BDB"/>
    <w:rsid w:val="003F3DC8"/>
    <w:rsid w:val="003F6473"/>
    <w:rsid w:val="003F648C"/>
    <w:rsid w:val="003F69FF"/>
    <w:rsid w:val="00400D87"/>
    <w:rsid w:val="004010D3"/>
    <w:rsid w:val="00402676"/>
    <w:rsid w:val="00402BC4"/>
    <w:rsid w:val="0040310D"/>
    <w:rsid w:val="0040340F"/>
    <w:rsid w:val="004039D4"/>
    <w:rsid w:val="004052E8"/>
    <w:rsid w:val="00407479"/>
    <w:rsid w:val="00407774"/>
    <w:rsid w:val="0041008F"/>
    <w:rsid w:val="004100EF"/>
    <w:rsid w:val="00410627"/>
    <w:rsid w:val="00410A2F"/>
    <w:rsid w:val="00411F88"/>
    <w:rsid w:val="0041392F"/>
    <w:rsid w:val="00413E19"/>
    <w:rsid w:val="0041442A"/>
    <w:rsid w:val="004157A9"/>
    <w:rsid w:val="004159D6"/>
    <w:rsid w:val="00415B8C"/>
    <w:rsid w:val="004178E0"/>
    <w:rsid w:val="004202FE"/>
    <w:rsid w:val="0042082F"/>
    <w:rsid w:val="0042143F"/>
    <w:rsid w:val="00422412"/>
    <w:rsid w:val="004228CF"/>
    <w:rsid w:val="00422B90"/>
    <w:rsid w:val="004244CB"/>
    <w:rsid w:val="00424660"/>
    <w:rsid w:val="00425189"/>
    <w:rsid w:val="00425EC0"/>
    <w:rsid w:val="00426354"/>
    <w:rsid w:val="004275BA"/>
    <w:rsid w:val="00430005"/>
    <w:rsid w:val="00432F08"/>
    <w:rsid w:val="00434567"/>
    <w:rsid w:val="0043499F"/>
    <w:rsid w:val="00435763"/>
    <w:rsid w:val="00436826"/>
    <w:rsid w:val="00436DE5"/>
    <w:rsid w:val="00436E67"/>
    <w:rsid w:val="004401BA"/>
    <w:rsid w:val="0044233A"/>
    <w:rsid w:val="00442C37"/>
    <w:rsid w:val="00442C43"/>
    <w:rsid w:val="004448F4"/>
    <w:rsid w:val="00445F09"/>
    <w:rsid w:val="00447119"/>
    <w:rsid w:val="00447F25"/>
    <w:rsid w:val="0045099F"/>
    <w:rsid w:val="00452105"/>
    <w:rsid w:val="004522A2"/>
    <w:rsid w:val="0045251E"/>
    <w:rsid w:val="00452C9E"/>
    <w:rsid w:val="004542AC"/>
    <w:rsid w:val="004545A5"/>
    <w:rsid w:val="00454DCA"/>
    <w:rsid w:val="004557D7"/>
    <w:rsid w:val="00455CDF"/>
    <w:rsid w:val="00457334"/>
    <w:rsid w:val="0045750D"/>
    <w:rsid w:val="00457814"/>
    <w:rsid w:val="004603A7"/>
    <w:rsid w:val="00460535"/>
    <w:rsid w:val="00460EA2"/>
    <w:rsid w:val="00460EDB"/>
    <w:rsid w:val="004610C2"/>
    <w:rsid w:val="00461FBC"/>
    <w:rsid w:val="0046296C"/>
    <w:rsid w:val="00462FF1"/>
    <w:rsid w:val="0046337B"/>
    <w:rsid w:val="004639F2"/>
    <w:rsid w:val="00463B99"/>
    <w:rsid w:val="00464430"/>
    <w:rsid w:val="00464F8A"/>
    <w:rsid w:val="00465C58"/>
    <w:rsid w:val="00465E71"/>
    <w:rsid w:val="00466EF2"/>
    <w:rsid w:val="0046735A"/>
    <w:rsid w:val="004711D5"/>
    <w:rsid w:val="00471D04"/>
    <w:rsid w:val="0047201E"/>
    <w:rsid w:val="004724FF"/>
    <w:rsid w:val="004727B2"/>
    <w:rsid w:val="0047294F"/>
    <w:rsid w:val="00472A80"/>
    <w:rsid w:val="00473100"/>
    <w:rsid w:val="00473150"/>
    <w:rsid w:val="00473395"/>
    <w:rsid w:val="00473A5F"/>
    <w:rsid w:val="00473CC8"/>
    <w:rsid w:val="00473CCC"/>
    <w:rsid w:val="00475D09"/>
    <w:rsid w:val="00475D73"/>
    <w:rsid w:val="004762D2"/>
    <w:rsid w:val="00476AB2"/>
    <w:rsid w:val="00476B05"/>
    <w:rsid w:val="00476F7A"/>
    <w:rsid w:val="004778F2"/>
    <w:rsid w:val="00477ABE"/>
    <w:rsid w:val="00477DEF"/>
    <w:rsid w:val="004800B9"/>
    <w:rsid w:val="004800C1"/>
    <w:rsid w:val="004806C4"/>
    <w:rsid w:val="00480BE8"/>
    <w:rsid w:val="0048302A"/>
    <w:rsid w:val="00483431"/>
    <w:rsid w:val="00483B66"/>
    <w:rsid w:val="004857CD"/>
    <w:rsid w:val="00485894"/>
    <w:rsid w:val="004868C0"/>
    <w:rsid w:val="00486ABF"/>
    <w:rsid w:val="00486D86"/>
    <w:rsid w:val="004871FF"/>
    <w:rsid w:val="0048797C"/>
    <w:rsid w:val="0049028E"/>
    <w:rsid w:val="00490AC0"/>
    <w:rsid w:val="00490D1E"/>
    <w:rsid w:val="00491426"/>
    <w:rsid w:val="00491BB9"/>
    <w:rsid w:val="00492570"/>
    <w:rsid w:val="00493902"/>
    <w:rsid w:val="00494731"/>
    <w:rsid w:val="00494F76"/>
    <w:rsid w:val="00495326"/>
    <w:rsid w:val="00495809"/>
    <w:rsid w:val="00495D77"/>
    <w:rsid w:val="004975F4"/>
    <w:rsid w:val="004A0F11"/>
    <w:rsid w:val="004A3976"/>
    <w:rsid w:val="004A5294"/>
    <w:rsid w:val="004A6DD9"/>
    <w:rsid w:val="004B03D9"/>
    <w:rsid w:val="004B244E"/>
    <w:rsid w:val="004B2D8C"/>
    <w:rsid w:val="004B3044"/>
    <w:rsid w:val="004B59E4"/>
    <w:rsid w:val="004B5D8B"/>
    <w:rsid w:val="004B6A00"/>
    <w:rsid w:val="004C0A88"/>
    <w:rsid w:val="004C0D17"/>
    <w:rsid w:val="004C148A"/>
    <w:rsid w:val="004C1BF1"/>
    <w:rsid w:val="004C2C70"/>
    <w:rsid w:val="004C3E1D"/>
    <w:rsid w:val="004C65E7"/>
    <w:rsid w:val="004C68F6"/>
    <w:rsid w:val="004C70E8"/>
    <w:rsid w:val="004C73D1"/>
    <w:rsid w:val="004D0214"/>
    <w:rsid w:val="004D03F4"/>
    <w:rsid w:val="004D14CF"/>
    <w:rsid w:val="004D1839"/>
    <w:rsid w:val="004D3383"/>
    <w:rsid w:val="004D36B2"/>
    <w:rsid w:val="004D4BDD"/>
    <w:rsid w:val="004D6B6A"/>
    <w:rsid w:val="004D74EB"/>
    <w:rsid w:val="004E04E3"/>
    <w:rsid w:val="004E0B8B"/>
    <w:rsid w:val="004E0E58"/>
    <w:rsid w:val="004E1CD8"/>
    <w:rsid w:val="004E26E5"/>
    <w:rsid w:val="004E30AE"/>
    <w:rsid w:val="004E32F5"/>
    <w:rsid w:val="004E3890"/>
    <w:rsid w:val="004E393B"/>
    <w:rsid w:val="004E496F"/>
    <w:rsid w:val="004E4E5F"/>
    <w:rsid w:val="004E57BA"/>
    <w:rsid w:val="004E59DE"/>
    <w:rsid w:val="004E5AF3"/>
    <w:rsid w:val="004E5F3F"/>
    <w:rsid w:val="004E7394"/>
    <w:rsid w:val="004F0B0E"/>
    <w:rsid w:val="004F1F10"/>
    <w:rsid w:val="004F326A"/>
    <w:rsid w:val="004F3841"/>
    <w:rsid w:val="004F47C8"/>
    <w:rsid w:val="004F4D09"/>
    <w:rsid w:val="004F4F0A"/>
    <w:rsid w:val="004F7196"/>
    <w:rsid w:val="00501FB4"/>
    <w:rsid w:val="005024E4"/>
    <w:rsid w:val="00502CCF"/>
    <w:rsid w:val="00502DCB"/>
    <w:rsid w:val="00504F7C"/>
    <w:rsid w:val="00505B81"/>
    <w:rsid w:val="005067FC"/>
    <w:rsid w:val="0050682C"/>
    <w:rsid w:val="00506836"/>
    <w:rsid w:val="005101DB"/>
    <w:rsid w:val="005107C8"/>
    <w:rsid w:val="005109FE"/>
    <w:rsid w:val="00511A6F"/>
    <w:rsid w:val="00511D8C"/>
    <w:rsid w:val="00512386"/>
    <w:rsid w:val="00512CF6"/>
    <w:rsid w:val="00513504"/>
    <w:rsid w:val="00513CB7"/>
    <w:rsid w:val="00513E3E"/>
    <w:rsid w:val="0051491E"/>
    <w:rsid w:val="00514CB0"/>
    <w:rsid w:val="00515380"/>
    <w:rsid w:val="00516916"/>
    <w:rsid w:val="00517369"/>
    <w:rsid w:val="005173FC"/>
    <w:rsid w:val="00517AEE"/>
    <w:rsid w:val="00517B11"/>
    <w:rsid w:val="00517B4F"/>
    <w:rsid w:val="005206E1"/>
    <w:rsid w:val="00522475"/>
    <w:rsid w:val="00522A7F"/>
    <w:rsid w:val="00523434"/>
    <w:rsid w:val="00523AA8"/>
    <w:rsid w:val="00524166"/>
    <w:rsid w:val="0052479D"/>
    <w:rsid w:val="00526102"/>
    <w:rsid w:val="00527E01"/>
    <w:rsid w:val="005310BE"/>
    <w:rsid w:val="005312B3"/>
    <w:rsid w:val="0053131F"/>
    <w:rsid w:val="00531B74"/>
    <w:rsid w:val="00531BFA"/>
    <w:rsid w:val="00531CEB"/>
    <w:rsid w:val="0053325C"/>
    <w:rsid w:val="00533383"/>
    <w:rsid w:val="005334EC"/>
    <w:rsid w:val="005338AA"/>
    <w:rsid w:val="00533F06"/>
    <w:rsid w:val="00533FE1"/>
    <w:rsid w:val="005343D6"/>
    <w:rsid w:val="00534553"/>
    <w:rsid w:val="00534926"/>
    <w:rsid w:val="00534A03"/>
    <w:rsid w:val="00536F40"/>
    <w:rsid w:val="00537D9D"/>
    <w:rsid w:val="00540B89"/>
    <w:rsid w:val="005424C0"/>
    <w:rsid w:val="005426D0"/>
    <w:rsid w:val="00542DDC"/>
    <w:rsid w:val="005431CE"/>
    <w:rsid w:val="005446BF"/>
    <w:rsid w:val="00545D5B"/>
    <w:rsid w:val="00545EF1"/>
    <w:rsid w:val="00547113"/>
    <w:rsid w:val="00550529"/>
    <w:rsid w:val="00551BFF"/>
    <w:rsid w:val="0055310D"/>
    <w:rsid w:val="00553960"/>
    <w:rsid w:val="005552BF"/>
    <w:rsid w:val="00555AEC"/>
    <w:rsid w:val="005569FB"/>
    <w:rsid w:val="00557DC7"/>
    <w:rsid w:val="00557FB4"/>
    <w:rsid w:val="00561225"/>
    <w:rsid w:val="00561BA6"/>
    <w:rsid w:val="00561D5A"/>
    <w:rsid w:val="00561D8D"/>
    <w:rsid w:val="005620C4"/>
    <w:rsid w:val="005627A4"/>
    <w:rsid w:val="00562BC0"/>
    <w:rsid w:val="00562C13"/>
    <w:rsid w:val="00563B73"/>
    <w:rsid w:val="005641C7"/>
    <w:rsid w:val="00564224"/>
    <w:rsid w:val="005666A8"/>
    <w:rsid w:val="00567B79"/>
    <w:rsid w:val="00567DC2"/>
    <w:rsid w:val="00567FC4"/>
    <w:rsid w:val="00570C1F"/>
    <w:rsid w:val="00571643"/>
    <w:rsid w:val="005719C3"/>
    <w:rsid w:val="00572902"/>
    <w:rsid w:val="00572B29"/>
    <w:rsid w:val="00572DA1"/>
    <w:rsid w:val="005730C7"/>
    <w:rsid w:val="00573355"/>
    <w:rsid w:val="00573394"/>
    <w:rsid w:val="00573A2C"/>
    <w:rsid w:val="005752AF"/>
    <w:rsid w:val="005769D0"/>
    <w:rsid w:val="00576FD8"/>
    <w:rsid w:val="005776F9"/>
    <w:rsid w:val="00577843"/>
    <w:rsid w:val="00577DA6"/>
    <w:rsid w:val="0058053A"/>
    <w:rsid w:val="00580B88"/>
    <w:rsid w:val="00581C00"/>
    <w:rsid w:val="005833A6"/>
    <w:rsid w:val="00583488"/>
    <w:rsid w:val="00583B6F"/>
    <w:rsid w:val="005847C2"/>
    <w:rsid w:val="005859E0"/>
    <w:rsid w:val="00586E82"/>
    <w:rsid w:val="0058765E"/>
    <w:rsid w:val="00587E57"/>
    <w:rsid w:val="00590311"/>
    <w:rsid w:val="00590C73"/>
    <w:rsid w:val="00590E11"/>
    <w:rsid w:val="00591C9A"/>
    <w:rsid w:val="00592374"/>
    <w:rsid w:val="005923AC"/>
    <w:rsid w:val="00593603"/>
    <w:rsid w:val="005952FE"/>
    <w:rsid w:val="00595AFA"/>
    <w:rsid w:val="00596472"/>
    <w:rsid w:val="005968A7"/>
    <w:rsid w:val="005968EE"/>
    <w:rsid w:val="00596D19"/>
    <w:rsid w:val="00596F99"/>
    <w:rsid w:val="0059741B"/>
    <w:rsid w:val="00597424"/>
    <w:rsid w:val="005977A9"/>
    <w:rsid w:val="00597879"/>
    <w:rsid w:val="005A16C1"/>
    <w:rsid w:val="005A1AAC"/>
    <w:rsid w:val="005A1FF9"/>
    <w:rsid w:val="005A2B11"/>
    <w:rsid w:val="005A2C9B"/>
    <w:rsid w:val="005A2DA8"/>
    <w:rsid w:val="005A3344"/>
    <w:rsid w:val="005A39E0"/>
    <w:rsid w:val="005A445E"/>
    <w:rsid w:val="005A4F01"/>
    <w:rsid w:val="005A4FB7"/>
    <w:rsid w:val="005A62E4"/>
    <w:rsid w:val="005A7345"/>
    <w:rsid w:val="005A7E94"/>
    <w:rsid w:val="005B05A5"/>
    <w:rsid w:val="005B08D6"/>
    <w:rsid w:val="005B0B03"/>
    <w:rsid w:val="005B1293"/>
    <w:rsid w:val="005B2D3E"/>
    <w:rsid w:val="005B2FC6"/>
    <w:rsid w:val="005B3AAD"/>
    <w:rsid w:val="005B4A75"/>
    <w:rsid w:val="005B4EEE"/>
    <w:rsid w:val="005B51DB"/>
    <w:rsid w:val="005B7725"/>
    <w:rsid w:val="005B798B"/>
    <w:rsid w:val="005B7C13"/>
    <w:rsid w:val="005B7C83"/>
    <w:rsid w:val="005B7E42"/>
    <w:rsid w:val="005B7F7E"/>
    <w:rsid w:val="005B7FE9"/>
    <w:rsid w:val="005C00D0"/>
    <w:rsid w:val="005C03CF"/>
    <w:rsid w:val="005C088F"/>
    <w:rsid w:val="005C1E16"/>
    <w:rsid w:val="005C2943"/>
    <w:rsid w:val="005C2DA4"/>
    <w:rsid w:val="005C3B15"/>
    <w:rsid w:val="005C3F9C"/>
    <w:rsid w:val="005C4586"/>
    <w:rsid w:val="005C4885"/>
    <w:rsid w:val="005C5CC9"/>
    <w:rsid w:val="005C6A97"/>
    <w:rsid w:val="005C6DEC"/>
    <w:rsid w:val="005C71ED"/>
    <w:rsid w:val="005C75D2"/>
    <w:rsid w:val="005C7A2B"/>
    <w:rsid w:val="005C7F3B"/>
    <w:rsid w:val="005D02CB"/>
    <w:rsid w:val="005D0562"/>
    <w:rsid w:val="005D068D"/>
    <w:rsid w:val="005D0972"/>
    <w:rsid w:val="005D12A2"/>
    <w:rsid w:val="005D1750"/>
    <w:rsid w:val="005D1CE5"/>
    <w:rsid w:val="005D295E"/>
    <w:rsid w:val="005D2D62"/>
    <w:rsid w:val="005D35CB"/>
    <w:rsid w:val="005D53B8"/>
    <w:rsid w:val="005D56BB"/>
    <w:rsid w:val="005D6D84"/>
    <w:rsid w:val="005E0147"/>
    <w:rsid w:val="005E1A5D"/>
    <w:rsid w:val="005E2FFE"/>
    <w:rsid w:val="005E30C3"/>
    <w:rsid w:val="005E38E6"/>
    <w:rsid w:val="005E3A76"/>
    <w:rsid w:val="005E47BD"/>
    <w:rsid w:val="005E491A"/>
    <w:rsid w:val="005E5DB3"/>
    <w:rsid w:val="005E70B9"/>
    <w:rsid w:val="005E78D4"/>
    <w:rsid w:val="005E7C37"/>
    <w:rsid w:val="005E7E0A"/>
    <w:rsid w:val="005F07ED"/>
    <w:rsid w:val="005F156B"/>
    <w:rsid w:val="005F180D"/>
    <w:rsid w:val="005F2013"/>
    <w:rsid w:val="005F2CB2"/>
    <w:rsid w:val="005F3044"/>
    <w:rsid w:val="005F352E"/>
    <w:rsid w:val="005F41D3"/>
    <w:rsid w:val="005F463B"/>
    <w:rsid w:val="005F6BCF"/>
    <w:rsid w:val="005F7F3B"/>
    <w:rsid w:val="006012D5"/>
    <w:rsid w:val="00601F74"/>
    <w:rsid w:val="006021E3"/>
    <w:rsid w:val="00603C1A"/>
    <w:rsid w:val="006041F2"/>
    <w:rsid w:val="00605DCC"/>
    <w:rsid w:val="0060635E"/>
    <w:rsid w:val="00607721"/>
    <w:rsid w:val="00610035"/>
    <w:rsid w:val="006101C0"/>
    <w:rsid w:val="0061068A"/>
    <w:rsid w:val="006108EB"/>
    <w:rsid w:val="00611819"/>
    <w:rsid w:val="00612030"/>
    <w:rsid w:val="00612033"/>
    <w:rsid w:val="00612103"/>
    <w:rsid w:val="006128FC"/>
    <w:rsid w:val="006133CB"/>
    <w:rsid w:val="00613593"/>
    <w:rsid w:val="00613853"/>
    <w:rsid w:val="00614E19"/>
    <w:rsid w:val="0061542C"/>
    <w:rsid w:val="0061699B"/>
    <w:rsid w:val="00617DDF"/>
    <w:rsid w:val="006205FB"/>
    <w:rsid w:val="00620C33"/>
    <w:rsid w:val="00621027"/>
    <w:rsid w:val="006224B6"/>
    <w:rsid w:val="006226ED"/>
    <w:rsid w:val="00623E6D"/>
    <w:rsid w:val="0062468D"/>
    <w:rsid w:val="0062538E"/>
    <w:rsid w:val="006253A4"/>
    <w:rsid w:val="00625ADB"/>
    <w:rsid w:val="00626957"/>
    <w:rsid w:val="00626980"/>
    <w:rsid w:val="006272B6"/>
    <w:rsid w:val="006274E0"/>
    <w:rsid w:val="00627A57"/>
    <w:rsid w:val="00630222"/>
    <w:rsid w:val="00630BBA"/>
    <w:rsid w:val="00631623"/>
    <w:rsid w:val="006316DF"/>
    <w:rsid w:val="00632A35"/>
    <w:rsid w:val="00632DEC"/>
    <w:rsid w:val="00633276"/>
    <w:rsid w:val="006344A8"/>
    <w:rsid w:val="00634D88"/>
    <w:rsid w:val="0063528E"/>
    <w:rsid w:val="00635551"/>
    <w:rsid w:val="00635EE6"/>
    <w:rsid w:val="006360C5"/>
    <w:rsid w:val="006368DB"/>
    <w:rsid w:val="00637047"/>
    <w:rsid w:val="00637644"/>
    <w:rsid w:val="006376F3"/>
    <w:rsid w:val="00637C12"/>
    <w:rsid w:val="00640B11"/>
    <w:rsid w:val="00640D11"/>
    <w:rsid w:val="006411FE"/>
    <w:rsid w:val="006420A5"/>
    <w:rsid w:val="00645037"/>
    <w:rsid w:val="0064526F"/>
    <w:rsid w:val="0064549F"/>
    <w:rsid w:val="006466E6"/>
    <w:rsid w:val="00646F5F"/>
    <w:rsid w:val="006471DB"/>
    <w:rsid w:val="00647A6B"/>
    <w:rsid w:val="00647AC3"/>
    <w:rsid w:val="00647D73"/>
    <w:rsid w:val="00647F4A"/>
    <w:rsid w:val="00650C14"/>
    <w:rsid w:val="00652380"/>
    <w:rsid w:val="00652393"/>
    <w:rsid w:val="00652C3C"/>
    <w:rsid w:val="00652D01"/>
    <w:rsid w:val="00652DED"/>
    <w:rsid w:val="006530F9"/>
    <w:rsid w:val="00655424"/>
    <w:rsid w:val="0065575D"/>
    <w:rsid w:val="006566AC"/>
    <w:rsid w:val="00660041"/>
    <w:rsid w:val="0066071A"/>
    <w:rsid w:val="00661085"/>
    <w:rsid w:val="006618C6"/>
    <w:rsid w:val="006621A5"/>
    <w:rsid w:val="0066443F"/>
    <w:rsid w:val="00665179"/>
    <w:rsid w:val="0066628C"/>
    <w:rsid w:val="00666D98"/>
    <w:rsid w:val="0066789A"/>
    <w:rsid w:val="00667B76"/>
    <w:rsid w:val="00670108"/>
    <w:rsid w:val="00670E0E"/>
    <w:rsid w:val="006717F7"/>
    <w:rsid w:val="0067188E"/>
    <w:rsid w:val="006725CB"/>
    <w:rsid w:val="006730BA"/>
    <w:rsid w:val="00673138"/>
    <w:rsid w:val="006737CE"/>
    <w:rsid w:val="00673AF1"/>
    <w:rsid w:val="00673BD4"/>
    <w:rsid w:val="0067405D"/>
    <w:rsid w:val="0067444B"/>
    <w:rsid w:val="006747E4"/>
    <w:rsid w:val="00676B82"/>
    <w:rsid w:val="00677D11"/>
    <w:rsid w:val="00677FD1"/>
    <w:rsid w:val="0068044B"/>
    <w:rsid w:val="006805A9"/>
    <w:rsid w:val="00680FB6"/>
    <w:rsid w:val="006810AB"/>
    <w:rsid w:val="00682D71"/>
    <w:rsid w:val="00683048"/>
    <w:rsid w:val="00683953"/>
    <w:rsid w:val="00683B64"/>
    <w:rsid w:val="006840CE"/>
    <w:rsid w:val="00684CE2"/>
    <w:rsid w:val="006856B2"/>
    <w:rsid w:val="006865E9"/>
    <w:rsid w:val="006902BB"/>
    <w:rsid w:val="0069033E"/>
    <w:rsid w:val="00690E56"/>
    <w:rsid w:val="00691449"/>
    <w:rsid w:val="006918A9"/>
    <w:rsid w:val="006927F1"/>
    <w:rsid w:val="00693B92"/>
    <w:rsid w:val="00693D09"/>
    <w:rsid w:val="00695734"/>
    <w:rsid w:val="006957AD"/>
    <w:rsid w:val="006973F8"/>
    <w:rsid w:val="006977C7"/>
    <w:rsid w:val="00697916"/>
    <w:rsid w:val="00697D8D"/>
    <w:rsid w:val="006A07D2"/>
    <w:rsid w:val="006A0975"/>
    <w:rsid w:val="006A0CE9"/>
    <w:rsid w:val="006A0D96"/>
    <w:rsid w:val="006A1B45"/>
    <w:rsid w:val="006A2A4B"/>
    <w:rsid w:val="006A2FC2"/>
    <w:rsid w:val="006A4A2C"/>
    <w:rsid w:val="006A5163"/>
    <w:rsid w:val="006A75D5"/>
    <w:rsid w:val="006A7F61"/>
    <w:rsid w:val="006B086E"/>
    <w:rsid w:val="006B08B1"/>
    <w:rsid w:val="006B0A9A"/>
    <w:rsid w:val="006B0C74"/>
    <w:rsid w:val="006B0EDE"/>
    <w:rsid w:val="006B1400"/>
    <w:rsid w:val="006B2276"/>
    <w:rsid w:val="006B27A1"/>
    <w:rsid w:val="006B2C8B"/>
    <w:rsid w:val="006B3564"/>
    <w:rsid w:val="006B380C"/>
    <w:rsid w:val="006B3E1E"/>
    <w:rsid w:val="006B4A11"/>
    <w:rsid w:val="006B5405"/>
    <w:rsid w:val="006B6112"/>
    <w:rsid w:val="006B6969"/>
    <w:rsid w:val="006B7339"/>
    <w:rsid w:val="006B7B07"/>
    <w:rsid w:val="006B7F5B"/>
    <w:rsid w:val="006C06B8"/>
    <w:rsid w:val="006C09E0"/>
    <w:rsid w:val="006C09EB"/>
    <w:rsid w:val="006C29DD"/>
    <w:rsid w:val="006C34F0"/>
    <w:rsid w:val="006C367C"/>
    <w:rsid w:val="006C3981"/>
    <w:rsid w:val="006C462D"/>
    <w:rsid w:val="006C4A7B"/>
    <w:rsid w:val="006C54A6"/>
    <w:rsid w:val="006C5677"/>
    <w:rsid w:val="006C63B8"/>
    <w:rsid w:val="006C6F30"/>
    <w:rsid w:val="006C7E26"/>
    <w:rsid w:val="006D0CA8"/>
    <w:rsid w:val="006D1384"/>
    <w:rsid w:val="006D2043"/>
    <w:rsid w:val="006D326C"/>
    <w:rsid w:val="006D37D9"/>
    <w:rsid w:val="006D3A4E"/>
    <w:rsid w:val="006D4DDD"/>
    <w:rsid w:val="006D4E28"/>
    <w:rsid w:val="006D554D"/>
    <w:rsid w:val="006D5CDD"/>
    <w:rsid w:val="006D5EA9"/>
    <w:rsid w:val="006D6341"/>
    <w:rsid w:val="006D731A"/>
    <w:rsid w:val="006D735C"/>
    <w:rsid w:val="006E04C7"/>
    <w:rsid w:val="006E08AA"/>
    <w:rsid w:val="006E25E2"/>
    <w:rsid w:val="006E2B30"/>
    <w:rsid w:val="006E323E"/>
    <w:rsid w:val="006E39A5"/>
    <w:rsid w:val="006E3D1D"/>
    <w:rsid w:val="006E4103"/>
    <w:rsid w:val="006E41C7"/>
    <w:rsid w:val="006E6AA5"/>
    <w:rsid w:val="006E7DFF"/>
    <w:rsid w:val="006F0750"/>
    <w:rsid w:val="006F0ADA"/>
    <w:rsid w:val="006F0F5A"/>
    <w:rsid w:val="006F1D33"/>
    <w:rsid w:val="006F2788"/>
    <w:rsid w:val="006F27DE"/>
    <w:rsid w:val="006F29C0"/>
    <w:rsid w:val="006F39A4"/>
    <w:rsid w:val="006F3D92"/>
    <w:rsid w:val="006F441D"/>
    <w:rsid w:val="006F55E0"/>
    <w:rsid w:val="006F5E28"/>
    <w:rsid w:val="006F64C3"/>
    <w:rsid w:val="006F68D6"/>
    <w:rsid w:val="006F6DAC"/>
    <w:rsid w:val="007008CC"/>
    <w:rsid w:val="00700BFA"/>
    <w:rsid w:val="00700C77"/>
    <w:rsid w:val="007013EE"/>
    <w:rsid w:val="0070146F"/>
    <w:rsid w:val="00701707"/>
    <w:rsid w:val="00701BDC"/>
    <w:rsid w:val="00701C9F"/>
    <w:rsid w:val="00701F22"/>
    <w:rsid w:val="007024F9"/>
    <w:rsid w:val="00702563"/>
    <w:rsid w:val="0070306E"/>
    <w:rsid w:val="00703682"/>
    <w:rsid w:val="00703EC5"/>
    <w:rsid w:val="0070532E"/>
    <w:rsid w:val="00707129"/>
    <w:rsid w:val="00707168"/>
    <w:rsid w:val="00707D63"/>
    <w:rsid w:val="00707ECE"/>
    <w:rsid w:val="007107A4"/>
    <w:rsid w:val="00710B21"/>
    <w:rsid w:val="00711780"/>
    <w:rsid w:val="00712A17"/>
    <w:rsid w:val="007136B8"/>
    <w:rsid w:val="00713885"/>
    <w:rsid w:val="007146E4"/>
    <w:rsid w:val="00714BCD"/>
    <w:rsid w:val="00714D98"/>
    <w:rsid w:val="00715FA4"/>
    <w:rsid w:val="00716350"/>
    <w:rsid w:val="00716B8D"/>
    <w:rsid w:val="00716BA3"/>
    <w:rsid w:val="0071736F"/>
    <w:rsid w:val="0071785C"/>
    <w:rsid w:val="00717A38"/>
    <w:rsid w:val="00717BCE"/>
    <w:rsid w:val="007200C0"/>
    <w:rsid w:val="007210CD"/>
    <w:rsid w:val="00721704"/>
    <w:rsid w:val="00723748"/>
    <w:rsid w:val="007239C9"/>
    <w:rsid w:val="00723A77"/>
    <w:rsid w:val="00724F65"/>
    <w:rsid w:val="00725941"/>
    <w:rsid w:val="007274C0"/>
    <w:rsid w:val="00727A5C"/>
    <w:rsid w:val="00727B2B"/>
    <w:rsid w:val="00727C18"/>
    <w:rsid w:val="00730787"/>
    <w:rsid w:val="007336A1"/>
    <w:rsid w:val="00733C24"/>
    <w:rsid w:val="00733D69"/>
    <w:rsid w:val="007343D1"/>
    <w:rsid w:val="00734559"/>
    <w:rsid w:val="0073487B"/>
    <w:rsid w:val="00734D64"/>
    <w:rsid w:val="0073599B"/>
    <w:rsid w:val="0073679E"/>
    <w:rsid w:val="00736A29"/>
    <w:rsid w:val="00736BF1"/>
    <w:rsid w:val="0073757E"/>
    <w:rsid w:val="00737ACE"/>
    <w:rsid w:val="007419B2"/>
    <w:rsid w:val="00741E8C"/>
    <w:rsid w:val="00742DBA"/>
    <w:rsid w:val="007434AF"/>
    <w:rsid w:val="007435CC"/>
    <w:rsid w:val="00743B17"/>
    <w:rsid w:val="00744036"/>
    <w:rsid w:val="007444F4"/>
    <w:rsid w:val="00744A8E"/>
    <w:rsid w:val="00744D2D"/>
    <w:rsid w:val="00745DED"/>
    <w:rsid w:val="00747589"/>
    <w:rsid w:val="00747ACB"/>
    <w:rsid w:val="00750AEA"/>
    <w:rsid w:val="0075223C"/>
    <w:rsid w:val="00752A85"/>
    <w:rsid w:val="00753113"/>
    <w:rsid w:val="00753599"/>
    <w:rsid w:val="007536F4"/>
    <w:rsid w:val="007537B3"/>
    <w:rsid w:val="00753EDF"/>
    <w:rsid w:val="007546ED"/>
    <w:rsid w:val="007557F9"/>
    <w:rsid w:val="00755BD0"/>
    <w:rsid w:val="00755F3D"/>
    <w:rsid w:val="0075612F"/>
    <w:rsid w:val="0075699B"/>
    <w:rsid w:val="00757634"/>
    <w:rsid w:val="00761565"/>
    <w:rsid w:val="00763590"/>
    <w:rsid w:val="0076368F"/>
    <w:rsid w:val="00765115"/>
    <w:rsid w:val="00765830"/>
    <w:rsid w:val="00765891"/>
    <w:rsid w:val="007661D6"/>
    <w:rsid w:val="00766D19"/>
    <w:rsid w:val="0076732A"/>
    <w:rsid w:val="0076748E"/>
    <w:rsid w:val="00767C68"/>
    <w:rsid w:val="007709DE"/>
    <w:rsid w:val="007709F0"/>
    <w:rsid w:val="00770F41"/>
    <w:rsid w:val="0077185A"/>
    <w:rsid w:val="00772030"/>
    <w:rsid w:val="0077337C"/>
    <w:rsid w:val="00774589"/>
    <w:rsid w:val="00774972"/>
    <w:rsid w:val="007770FC"/>
    <w:rsid w:val="00777271"/>
    <w:rsid w:val="00777AF4"/>
    <w:rsid w:val="00777F48"/>
    <w:rsid w:val="00780681"/>
    <w:rsid w:val="00780A62"/>
    <w:rsid w:val="007816A3"/>
    <w:rsid w:val="007822DE"/>
    <w:rsid w:val="00783144"/>
    <w:rsid w:val="007831BA"/>
    <w:rsid w:val="0078388E"/>
    <w:rsid w:val="00783C5D"/>
    <w:rsid w:val="00783E49"/>
    <w:rsid w:val="00783E8F"/>
    <w:rsid w:val="007851CF"/>
    <w:rsid w:val="007863AF"/>
    <w:rsid w:val="0079006F"/>
    <w:rsid w:val="00791FEC"/>
    <w:rsid w:val="00793349"/>
    <w:rsid w:val="00793468"/>
    <w:rsid w:val="00793AB1"/>
    <w:rsid w:val="00794539"/>
    <w:rsid w:val="00794B44"/>
    <w:rsid w:val="00794DC5"/>
    <w:rsid w:val="00795950"/>
    <w:rsid w:val="007960D6"/>
    <w:rsid w:val="00796305"/>
    <w:rsid w:val="00797B3C"/>
    <w:rsid w:val="007A0763"/>
    <w:rsid w:val="007A0FF9"/>
    <w:rsid w:val="007A1874"/>
    <w:rsid w:val="007A1A14"/>
    <w:rsid w:val="007A42F4"/>
    <w:rsid w:val="007A44A8"/>
    <w:rsid w:val="007A4552"/>
    <w:rsid w:val="007A4589"/>
    <w:rsid w:val="007A4AC8"/>
    <w:rsid w:val="007A4D42"/>
    <w:rsid w:val="007A5197"/>
    <w:rsid w:val="007A6255"/>
    <w:rsid w:val="007A76BB"/>
    <w:rsid w:val="007B0292"/>
    <w:rsid w:val="007B12D0"/>
    <w:rsid w:val="007B1ED8"/>
    <w:rsid w:val="007B26B9"/>
    <w:rsid w:val="007B34DE"/>
    <w:rsid w:val="007B4D6E"/>
    <w:rsid w:val="007B5E1C"/>
    <w:rsid w:val="007B61C0"/>
    <w:rsid w:val="007B6896"/>
    <w:rsid w:val="007B6A98"/>
    <w:rsid w:val="007C1CF1"/>
    <w:rsid w:val="007C1D42"/>
    <w:rsid w:val="007C1E42"/>
    <w:rsid w:val="007C35AC"/>
    <w:rsid w:val="007C4A89"/>
    <w:rsid w:val="007C4BF6"/>
    <w:rsid w:val="007C4D56"/>
    <w:rsid w:val="007C4DCF"/>
    <w:rsid w:val="007C57DC"/>
    <w:rsid w:val="007C6293"/>
    <w:rsid w:val="007C6B5C"/>
    <w:rsid w:val="007C7021"/>
    <w:rsid w:val="007C77BF"/>
    <w:rsid w:val="007D0B69"/>
    <w:rsid w:val="007D19A1"/>
    <w:rsid w:val="007D26FA"/>
    <w:rsid w:val="007D3EF3"/>
    <w:rsid w:val="007D44EC"/>
    <w:rsid w:val="007D518B"/>
    <w:rsid w:val="007D592E"/>
    <w:rsid w:val="007D6A61"/>
    <w:rsid w:val="007D6C64"/>
    <w:rsid w:val="007E04C4"/>
    <w:rsid w:val="007E09B3"/>
    <w:rsid w:val="007E116A"/>
    <w:rsid w:val="007E1D1F"/>
    <w:rsid w:val="007E24B4"/>
    <w:rsid w:val="007E27ED"/>
    <w:rsid w:val="007E28DC"/>
    <w:rsid w:val="007E2D90"/>
    <w:rsid w:val="007E3098"/>
    <w:rsid w:val="007E3B7B"/>
    <w:rsid w:val="007E3D92"/>
    <w:rsid w:val="007E4190"/>
    <w:rsid w:val="007E43BB"/>
    <w:rsid w:val="007E528B"/>
    <w:rsid w:val="007E5E62"/>
    <w:rsid w:val="007E71EC"/>
    <w:rsid w:val="007E756F"/>
    <w:rsid w:val="007F014A"/>
    <w:rsid w:val="007F1900"/>
    <w:rsid w:val="007F2985"/>
    <w:rsid w:val="007F3A43"/>
    <w:rsid w:val="007F3D42"/>
    <w:rsid w:val="007F410E"/>
    <w:rsid w:val="007F4780"/>
    <w:rsid w:val="007F491D"/>
    <w:rsid w:val="007F4968"/>
    <w:rsid w:val="007F6092"/>
    <w:rsid w:val="007F71D8"/>
    <w:rsid w:val="007F7B72"/>
    <w:rsid w:val="00803998"/>
    <w:rsid w:val="00804B98"/>
    <w:rsid w:val="00804F12"/>
    <w:rsid w:val="00805AA5"/>
    <w:rsid w:val="0080630D"/>
    <w:rsid w:val="008063AC"/>
    <w:rsid w:val="008070DD"/>
    <w:rsid w:val="0080756E"/>
    <w:rsid w:val="00807B68"/>
    <w:rsid w:val="00810221"/>
    <w:rsid w:val="008113C4"/>
    <w:rsid w:val="008116CE"/>
    <w:rsid w:val="00813100"/>
    <w:rsid w:val="0081377D"/>
    <w:rsid w:val="00813B88"/>
    <w:rsid w:val="00813FAC"/>
    <w:rsid w:val="008144D7"/>
    <w:rsid w:val="0081478D"/>
    <w:rsid w:val="00814A44"/>
    <w:rsid w:val="00816735"/>
    <w:rsid w:val="00816D4D"/>
    <w:rsid w:val="00816DF6"/>
    <w:rsid w:val="0081715D"/>
    <w:rsid w:val="00817F92"/>
    <w:rsid w:val="008207A2"/>
    <w:rsid w:val="00821357"/>
    <w:rsid w:val="00821BD3"/>
    <w:rsid w:val="00822156"/>
    <w:rsid w:val="0082232F"/>
    <w:rsid w:val="00822794"/>
    <w:rsid w:val="008230F5"/>
    <w:rsid w:val="00824974"/>
    <w:rsid w:val="00825BDB"/>
    <w:rsid w:val="008261E2"/>
    <w:rsid w:val="00827255"/>
    <w:rsid w:val="008302ED"/>
    <w:rsid w:val="008303DB"/>
    <w:rsid w:val="008307CF"/>
    <w:rsid w:val="00830D22"/>
    <w:rsid w:val="00830FD4"/>
    <w:rsid w:val="00831233"/>
    <w:rsid w:val="00831ED5"/>
    <w:rsid w:val="0083287B"/>
    <w:rsid w:val="00834021"/>
    <w:rsid w:val="00834A22"/>
    <w:rsid w:val="00834BFC"/>
    <w:rsid w:val="00834E0A"/>
    <w:rsid w:val="00835263"/>
    <w:rsid w:val="00835B5E"/>
    <w:rsid w:val="0083618A"/>
    <w:rsid w:val="0083707C"/>
    <w:rsid w:val="00837FE4"/>
    <w:rsid w:val="00840943"/>
    <w:rsid w:val="00840B3A"/>
    <w:rsid w:val="00840F84"/>
    <w:rsid w:val="00841594"/>
    <w:rsid w:val="0084185E"/>
    <w:rsid w:val="00841A7D"/>
    <w:rsid w:val="00842AC9"/>
    <w:rsid w:val="00842BA2"/>
    <w:rsid w:val="00844AA5"/>
    <w:rsid w:val="0084567E"/>
    <w:rsid w:val="008459D2"/>
    <w:rsid w:val="00846F92"/>
    <w:rsid w:val="00847A34"/>
    <w:rsid w:val="00850A49"/>
    <w:rsid w:val="00850B34"/>
    <w:rsid w:val="00850DA2"/>
    <w:rsid w:val="00851309"/>
    <w:rsid w:val="00851920"/>
    <w:rsid w:val="008519EF"/>
    <w:rsid w:val="00851D45"/>
    <w:rsid w:val="008529C6"/>
    <w:rsid w:val="00853B17"/>
    <w:rsid w:val="00853D6F"/>
    <w:rsid w:val="00853D71"/>
    <w:rsid w:val="00854452"/>
    <w:rsid w:val="00854705"/>
    <w:rsid w:val="00854D40"/>
    <w:rsid w:val="008554FA"/>
    <w:rsid w:val="00856A99"/>
    <w:rsid w:val="00857608"/>
    <w:rsid w:val="00857D12"/>
    <w:rsid w:val="00857F85"/>
    <w:rsid w:val="0086008F"/>
    <w:rsid w:val="00860A14"/>
    <w:rsid w:val="0086163F"/>
    <w:rsid w:val="008621BF"/>
    <w:rsid w:val="0086256A"/>
    <w:rsid w:val="008626E2"/>
    <w:rsid w:val="00862C13"/>
    <w:rsid w:val="00862EC0"/>
    <w:rsid w:val="00862F9A"/>
    <w:rsid w:val="00863477"/>
    <w:rsid w:val="00864C54"/>
    <w:rsid w:val="008657AD"/>
    <w:rsid w:val="008662C4"/>
    <w:rsid w:val="00866885"/>
    <w:rsid w:val="00866DFA"/>
    <w:rsid w:val="0086729F"/>
    <w:rsid w:val="0086743B"/>
    <w:rsid w:val="00867AE7"/>
    <w:rsid w:val="00870332"/>
    <w:rsid w:val="00871901"/>
    <w:rsid w:val="00872661"/>
    <w:rsid w:val="00872909"/>
    <w:rsid w:val="00873243"/>
    <w:rsid w:val="00873D30"/>
    <w:rsid w:val="00873EE2"/>
    <w:rsid w:val="0087412D"/>
    <w:rsid w:val="008759EF"/>
    <w:rsid w:val="00876164"/>
    <w:rsid w:val="00877B34"/>
    <w:rsid w:val="00877BAC"/>
    <w:rsid w:val="00877F30"/>
    <w:rsid w:val="00877F90"/>
    <w:rsid w:val="008810E3"/>
    <w:rsid w:val="008812F1"/>
    <w:rsid w:val="008816A9"/>
    <w:rsid w:val="00882D38"/>
    <w:rsid w:val="00882E35"/>
    <w:rsid w:val="00883731"/>
    <w:rsid w:val="00883764"/>
    <w:rsid w:val="008843F3"/>
    <w:rsid w:val="008846A8"/>
    <w:rsid w:val="008847E4"/>
    <w:rsid w:val="00885211"/>
    <w:rsid w:val="0088708F"/>
    <w:rsid w:val="0088744C"/>
    <w:rsid w:val="0088777B"/>
    <w:rsid w:val="008905E4"/>
    <w:rsid w:val="00890677"/>
    <w:rsid w:val="00893039"/>
    <w:rsid w:val="00893176"/>
    <w:rsid w:val="00893893"/>
    <w:rsid w:val="00893CCD"/>
    <w:rsid w:val="00893D15"/>
    <w:rsid w:val="00893FE7"/>
    <w:rsid w:val="00894119"/>
    <w:rsid w:val="00894621"/>
    <w:rsid w:val="00894ABB"/>
    <w:rsid w:val="00894B78"/>
    <w:rsid w:val="00894FFC"/>
    <w:rsid w:val="00896603"/>
    <w:rsid w:val="00897468"/>
    <w:rsid w:val="008A1291"/>
    <w:rsid w:val="008A18E3"/>
    <w:rsid w:val="008A1914"/>
    <w:rsid w:val="008A2420"/>
    <w:rsid w:val="008A38A0"/>
    <w:rsid w:val="008A3F35"/>
    <w:rsid w:val="008A4B54"/>
    <w:rsid w:val="008A5551"/>
    <w:rsid w:val="008A5DF4"/>
    <w:rsid w:val="008A6926"/>
    <w:rsid w:val="008A6D4E"/>
    <w:rsid w:val="008A6DAD"/>
    <w:rsid w:val="008A7990"/>
    <w:rsid w:val="008B01EC"/>
    <w:rsid w:val="008B0AC0"/>
    <w:rsid w:val="008B1385"/>
    <w:rsid w:val="008B25C0"/>
    <w:rsid w:val="008B35A5"/>
    <w:rsid w:val="008B35F1"/>
    <w:rsid w:val="008B4B43"/>
    <w:rsid w:val="008B535C"/>
    <w:rsid w:val="008B5677"/>
    <w:rsid w:val="008B5BED"/>
    <w:rsid w:val="008B616D"/>
    <w:rsid w:val="008B76C6"/>
    <w:rsid w:val="008C2AAF"/>
    <w:rsid w:val="008C48EB"/>
    <w:rsid w:val="008C79FB"/>
    <w:rsid w:val="008C7BA8"/>
    <w:rsid w:val="008D02AD"/>
    <w:rsid w:val="008D0D35"/>
    <w:rsid w:val="008D1468"/>
    <w:rsid w:val="008D1554"/>
    <w:rsid w:val="008D189F"/>
    <w:rsid w:val="008D30A0"/>
    <w:rsid w:val="008D3378"/>
    <w:rsid w:val="008D40F6"/>
    <w:rsid w:val="008D42CC"/>
    <w:rsid w:val="008D485B"/>
    <w:rsid w:val="008D487F"/>
    <w:rsid w:val="008D5319"/>
    <w:rsid w:val="008D5CB1"/>
    <w:rsid w:val="008D5F9E"/>
    <w:rsid w:val="008D6A28"/>
    <w:rsid w:val="008D7AB8"/>
    <w:rsid w:val="008E013B"/>
    <w:rsid w:val="008E0378"/>
    <w:rsid w:val="008E12EA"/>
    <w:rsid w:val="008E15A1"/>
    <w:rsid w:val="008E1F5C"/>
    <w:rsid w:val="008E2D05"/>
    <w:rsid w:val="008E34D2"/>
    <w:rsid w:val="008E5089"/>
    <w:rsid w:val="008E51F1"/>
    <w:rsid w:val="008E5C86"/>
    <w:rsid w:val="008E5E35"/>
    <w:rsid w:val="008E61DE"/>
    <w:rsid w:val="008E732A"/>
    <w:rsid w:val="008E77A2"/>
    <w:rsid w:val="008E77ED"/>
    <w:rsid w:val="008E792A"/>
    <w:rsid w:val="008F0058"/>
    <w:rsid w:val="008F0905"/>
    <w:rsid w:val="008F1D07"/>
    <w:rsid w:val="008F3A1C"/>
    <w:rsid w:val="008F3EE5"/>
    <w:rsid w:val="008F417D"/>
    <w:rsid w:val="008F526B"/>
    <w:rsid w:val="008F5367"/>
    <w:rsid w:val="008F59C6"/>
    <w:rsid w:val="008F5B37"/>
    <w:rsid w:val="008F778F"/>
    <w:rsid w:val="009000E5"/>
    <w:rsid w:val="00900FE6"/>
    <w:rsid w:val="00901462"/>
    <w:rsid w:val="00902DBA"/>
    <w:rsid w:val="00902E4B"/>
    <w:rsid w:val="009032BB"/>
    <w:rsid w:val="009034DA"/>
    <w:rsid w:val="0090398F"/>
    <w:rsid w:val="00903ACA"/>
    <w:rsid w:val="00904F47"/>
    <w:rsid w:val="0090527A"/>
    <w:rsid w:val="00907857"/>
    <w:rsid w:val="00907A46"/>
    <w:rsid w:val="00907D52"/>
    <w:rsid w:val="00907F60"/>
    <w:rsid w:val="009100E2"/>
    <w:rsid w:val="00910B31"/>
    <w:rsid w:val="00910B8D"/>
    <w:rsid w:val="00911BF4"/>
    <w:rsid w:val="00911D55"/>
    <w:rsid w:val="00911E3C"/>
    <w:rsid w:val="00914127"/>
    <w:rsid w:val="00914A4A"/>
    <w:rsid w:val="009157B0"/>
    <w:rsid w:val="009159DD"/>
    <w:rsid w:val="00917522"/>
    <w:rsid w:val="00917C03"/>
    <w:rsid w:val="00920285"/>
    <w:rsid w:val="00920DC2"/>
    <w:rsid w:val="00920DDC"/>
    <w:rsid w:val="00921737"/>
    <w:rsid w:val="00921D80"/>
    <w:rsid w:val="0092210D"/>
    <w:rsid w:val="00922152"/>
    <w:rsid w:val="00923231"/>
    <w:rsid w:val="009232CD"/>
    <w:rsid w:val="00924FD9"/>
    <w:rsid w:val="00925018"/>
    <w:rsid w:val="0092770B"/>
    <w:rsid w:val="009277D2"/>
    <w:rsid w:val="00927E4B"/>
    <w:rsid w:val="009301F4"/>
    <w:rsid w:val="009309E8"/>
    <w:rsid w:val="00931027"/>
    <w:rsid w:val="00931D08"/>
    <w:rsid w:val="00931D32"/>
    <w:rsid w:val="00931D97"/>
    <w:rsid w:val="00931FE8"/>
    <w:rsid w:val="0093200A"/>
    <w:rsid w:val="0093367F"/>
    <w:rsid w:val="00934382"/>
    <w:rsid w:val="00935658"/>
    <w:rsid w:val="00935F80"/>
    <w:rsid w:val="0093675D"/>
    <w:rsid w:val="009367ED"/>
    <w:rsid w:val="009376B6"/>
    <w:rsid w:val="009377C0"/>
    <w:rsid w:val="00940BE6"/>
    <w:rsid w:val="0094170E"/>
    <w:rsid w:val="009419E1"/>
    <w:rsid w:val="00941D32"/>
    <w:rsid w:val="009427FA"/>
    <w:rsid w:val="009440D5"/>
    <w:rsid w:val="009442A8"/>
    <w:rsid w:val="009447D2"/>
    <w:rsid w:val="00944CB1"/>
    <w:rsid w:val="009456B0"/>
    <w:rsid w:val="00945B44"/>
    <w:rsid w:val="00945E8A"/>
    <w:rsid w:val="009468C1"/>
    <w:rsid w:val="009472B5"/>
    <w:rsid w:val="009472F1"/>
    <w:rsid w:val="00947631"/>
    <w:rsid w:val="009503C3"/>
    <w:rsid w:val="00950551"/>
    <w:rsid w:val="009506E4"/>
    <w:rsid w:val="00950B2B"/>
    <w:rsid w:val="00951257"/>
    <w:rsid w:val="00956088"/>
    <w:rsid w:val="00956289"/>
    <w:rsid w:val="00957F7E"/>
    <w:rsid w:val="009602D4"/>
    <w:rsid w:val="009609C5"/>
    <w:rsid w:val="0096213F"/>
    <w:rsid w:val="009621B8"/>
    <w:rsid w:val="00962C7D"/>
    <w:rsid w:val="00963107"/>
    <w:rsid w:val="00963BA8"/>
    <w:rsid w:val="0096463E"/>
    <w:rsid w:val="00964E92"/>
    <w:rsid w:val="0096509F"/>
    <w:rsid w:val="00965270"/>
    <w:rsid w:val="00965A37"/>
    <w:rsid w:val="009664EC"/>
    <w:rsid w:val="00972672"/>
    <w:rsid w:val="00973A5F"/>
    <w:rsid w:val="00974FFB"/>
    <w:rsid w:val="009750FF"/>
    <w:rsid w:val="009760F8"/>
    <w:rsid w:val="00977839"/>
    <w:rsid w:val="00980CBE"/>
    <w:rsid w:val="009823C8"/>
    <w:rsid w:val="00982BA5"/>
    <w:rsid w:val="00982C93"/>
    <w:rsid w:val="00982D32"/>
    <w:rsid w:val="009837B7"/>
    <w:rsid w:val="00984CC6"/>
    <w:rsid w:val="009853AE"/>
    <w:rsid w:val="009855D1"/>
    <w:rsid w:val="00986104"/>
    <w:rsid w:val="009872C8"/>
    <w:rsid w:val="009877BE"/>
    <w:rsid w:val="00987A7B"/>
    <w:rsid w:val="00987A83"/>
    <w:rsid w:val="00990064"/>
    <w:rsid w:val="0099013B"/>
    <w:rsid w:val="009905CB"/>
    <w:rsid w:val="0099086A"/>
    <w:rsid w:val="0099128F"/>
    <w:rsid w:val="009914F5"/>
    <w:rsid w:val="00991AA4"/>
    <w:rsid w:val="00991B8A"/>
    <w:rsid w:val="009921AF"/>
    <w:rsid w:val="00993C58"/>
    <w:rsid w:val="009952C8"/>
    <w:rsid w:val="00995471"/>
    <w:rsid w:val="0099650F"/>
    <w:rsid w:val="00996E6C"/>
    <w:rsid w:val="009973AE"/>
    <w:rsid w:val="009974B6"/>
    <w:rsid w:val="00997DF6"/>
    <w:rsid w:val="009A09E0"/>
    <w:rsid w:val="009A0CD4"/>
    <w:rsid w:val="009A13E1"/>
    <w:rsid w:val="009A1830"/>
    <w:rsid w:val="009A45F4"/>
    <w:rsid w:val="009A5591"/>
    <w:rsid w:val="009A61FA"/>
    <w:rsid w:val="009A6AF6"/>
    <w:rsid w:val="009A7DBC"/>
    <w:rsid w:val="009B05D8"/>
    <w:rsid w:val="009B0717"/>
    <w:rsid w:val="009B2127"/>
    <w:rsid w:val="009B2BBC"/>
    <w:rsid w:val="009B2C2D"/>
    <w:rsid w:val="009B327D"/>
    <w:rsid w:val="009B3CAD"/>
    <w:rsid w:val="009B3CC6"/>
    <w:rsid w:val="009B407D"/>
    <w:rsid w:val="009B46AB"/>
    <w:rsid w:val="009B46F3"/>
    <w:rsid w:val="009B4EC6"/>
    <w:rsid w:val="009B56C5"/>
    <w:rsid w:val="009B5902"/>
    <w:rsid w:val="009B644D"/>
    <w:rsid w:val="009B71B7"/>
    <w:rsid w:val="009B79DE"/>
    <w:rsid w:val="009C1F94"/>
    <w:rsid w:val="009C2906"/>
    <w:rsid w:val="009C2D53"/>
    <w:rsid w:val="009C3132"/>
    <w:rsid w:val="009C33CB"/>
    <w:rsid w:val="009C4B93"/>
    <w:rsid w:val="009C4D0D"/>
    <w:rsid w:val="009C54BF"/>
    <w:rsid w:val="009C566F"/>
    <w:rsid w:val="009C6953"/>
    <w:rsid w:val="009C6CC9"/>
    <w:rsid w:val="009D040C"/>
    <w:rsid w:val="009D1318"/>
    <w:rsid w:val="009D15E7"/>
    <w:rsid w:val="009D1E64"/>
    <w:rsid w:val="009D3BF5"/>
    <w:rsid w:val="009D5276"/>
    <w:rsid w:val="009D6303"/>
    <w:rsid w:val="009D706E"/>
    <w:rsid w:val="009D77D0"/>
    <w:rsid w:val="009D7A6A"/>
    <w:rsid w:val="009E0049"/>
    <w:rsid w:val="009E2F5C"/>
    <w:rsid w:val="009E3323"/>
    <w:rsid w:val="009E3F1C"/>
    <w:rsid w:val="009E44EF"/>
    <w:rsid w:val="009E46A2"/>
    <w:rsid w:val="009E4FB3"/>
    <w:rsid w:val="009E654F"/>
    <w:rsid w:val="009E65FC"/>
    <w:rsid w:val="009E7F21"/>
    <w:rsid w:val="009F02D8"/>
    <w:rsid w:val="009F04F2"/>
    <w:rsid w:val="009F0540"/>
    <w:rsid w:val="009F07D7"/>
    <w:rsid w:val="009F1D36"/>
    <w:rsid w:val="009F34A4"/>
    <w:rsid w:val="009F38F6"/>
    <w:rsid w:val="009F3DB7"/>
    <w:rsid w:val="009F5EFB"/>
    <w:rsid w:val="009F62A9"/>
    <w:rsid w:val="009F6F4A"/>
    <w:rsid w:val="009F76F5"/>
    <w:rsid w:val="00A00A5E"/>
    <w:rsid w:val="00A0153D"/>
    <w:rsid w:val="00A018DF"/>
    <w:rsid w:val="00A033E8"/>
    <w:rsid w:val="00A0361A"/>
    <w:rsid w:val="00A036A7"/>
    <w:rsid w:val="00A03A3A"/>
    <w:rsid w:val="00A04C3E"/>
    <w:rsid w:val="00A06DF0"/>
    <w:rsid w:val="00A10126"/>
    <w:rsid w:val="00A129E3"/>
    <w:rsid w:val="00A137D5"/>
    <w:rsid w:val="00A13966"/>
    <w:rsid w:val="00A13B03"/>
    <w:rsid w:val="00A14C33"/>
    <w:rsid w:val="00A15167"/>
    <w:rsid w:val="00A15657"/>
    <w:rsid w:val="00A15A3B"/>
    <w:rsid w:val="00A15F0E"/>
    <w:rsid w:val="00A15FED"/>
    <w:rsid w:val="00A161E3"/>
    <w:rsid w:val="00A173AE"/>
    <w:rsid w:val="00A1773A"/>
    <w:rsid w:val="00A17A64"/>
    <w:rsid w:val="00A17CCD"/>
    <w:rsid w:val="00A20123"/>
    <w:rsid w:val="00A2072F"/>
    <w:rsid w:val="00A2306E"/>
    <w:rsid w:val="00A23A26"/>
    <w:rsid w:val="00A23FE6"/>
    <w:rsid w:val="00A24E0D"/>
    <w:rsid w:val="00A25372"/>
    <w:rsid w:val="00A25F7B"/>
    <w:rsid w:val="00A2606D"/>
    <w:rsid w:val="00A26361"/>
    <w:rsid w:val="00A269C9"/>
    <w:rsid w:val="00A27578"/>
    <w:rsid w:val="00A27B2A"/>
    <w:rsid w:val="00A3056A"/>
    <w:rsid w:val="00A30890"/>
    <w:rsid w:val="00A317DC"/>
    <w:rsid w:val="00A328FF"/>
    <w:rsid w:val="00A33092"/>
    <w:rsid w:val="00A33111"/>
    <w:rsid w:val="00A3345C"/>
    <w:rsid w:val="00A3517B"/>
    <w:rsid w:val="00A35761"/>
    <w:rsid w:val="00A35FE6"/>
    <w:rsid w:val="00A36F0B"/>
    <w:rsid w:val="00A37420"/>
    <w:rsid w:val="00A40424"/>
    <w:rsid w:val="00A41038"/>
    <w:rsid w:val="00A41505"/>
    <w:rsid w:val="00A415E2"/>
    <w:rsid w:val="00A41AD0"/>
    <w:rsid w:val="00A41B7C"/>
    <w:rsid w:val="00A42745"/>
    <w:rsid w:val="00A428C6"/>
    <w:rsid w:val="00A43996"/>
    <w:rsid w:val="00A439E7"/>
    <w:rsid w:val="00A4471F"/>
    <w:rsid w:val="00A44912"/>
    <w:rsid w:val="00A4533B"/>
    <w:rsid w:val="00A45345"/>
    <w:rsid w:val="00A45605"/>
    <w:rsid w:val="00A45734"/>
    <w:rsid w:val="00A4597A"/>
    <w:rsid w:val="00A46100"/>
    <w:rsid w:val="00A4663D"/>
    <w:rsid w:val="00A46FA6"/>
    <w:rsid w:val="00A477A0"/>
    <w:rsid w:val="00A47928"/>
    <w:rsid w:val="00A5023B"/>
    <w:rsid w:val="00A5086A"/>
    <w:rsid w:val="00A50C2F"/>
    <w:rsid w:val="00A515F7"/>
    <w:rsid w:val="00A519E1"/>
    <w:rsid w:val="00A51ADC"/>
    <w:rsid w:val="00A52019"/>
    <w:rsid w:val="00A52212"/>
    <w:rsid w:val="00A5257C"/>
    <w:rsid w:val="00A52ABD"/>
    <w:rsid w:val="00A547D6"/>
    <w:rsid w:val="00A55081"/>
    <w:rsid w:val="00A55083"/>
    <w:rsid w:val="00A5656D"/>
    <w:rsid w:val="00A56F23"/>
    <w:rsid w:val="00A57BF4"/>
    <w:rsid w:val="00A609BE"/>
    <w:rsid w:val="00A60E73"/>
    <w:rsid w:val="00A6122D"/>
    <w:rsid w:val="00A61B04"/>
    <w:rsid w:val="00A6236F"/>
    <w:rsid w:val="00A62667"/>
    <w:rsid w:val="00A627A4"/>
    <w:rsid w:val="00A635C7"/>
    <w:rsid w:val="00A63630"/>
    <w:rsid w:val="00A63B9D"/>
    <w:rsid w:val="00A63BFB"/>
    <w:rsid w:val="00A63DA3"/>
    <w:rsid w:val="00A64074"/>
    <w:rsid w:val="00A647CE"/>
    <w:rsid w:val="00A64906"/>
    <w:rsid w:val="00A65168"/>
    <w:rsid w:val="00A65B38"/>
    <w:rsid w:val="00A6694C"/>
    <w:rsid w:val="00A66F3F"/>
    <w:rsid w:val="00A6731E"/>
    <w:rsid w:val="00A70AB9"/>
    <w:rsid w:val="00A70BD5"/>
    <w:rsid w:val="00A7115E"/>
    <w:rsid w:val="00A72C45"/>
    <w:rsid w:val="00A73506"/>
    <w:rsid w:val="00A738BF"/>
    <w:rsid w:val="00A741E1"/>
    <w:rsid w:val="00A7478A"/>
    <w:rsid w:val="00A75589"/>
    <w:rsid w:val="00A8011D"/>
    <w:rsid w:val="00A8057A"/>
    <w:rsid w:val="00A80E22"/>
    <w:rsid w:val="00A80E36"/>
    <w:rsid w:val="00A820A8"/>
    <w:rsid w:val="00A8268C"/>
    <w:rsid w:val="00A8387E"/>
    <w:rsid w:val="00A83DF7"/>
    <w:rsid w:val="00A84674"/>
    <w:rsid w:val="00A8480A"/>
    <w:rsid w:val="00A84924"/>
    <w:rsid w:val="00A87092"/>
    <w:rsid w:val="00A87B45"/>
    <w:rsid w:val="00A90B18"/>
    <w:rsid w:val="00A922FB"/>
    <w:rsid w:val="00A92496"/>
    <w:rsid w:val="00A927F5"/>
    <w:rsid w:val="00A9416E"/>
    <w:rsid w:val="00A945F6"/>
    <w:rsid w:val="00A95244"/>
    <w:rsid w:val="00A95BB1"/>
    <w:rsid w:val="00A95C54"/>
    <w:rsid w:val="00A97137"/>
    <w:rsid w:val="00A97A5E"/>
    <w:rsid w:val="00A97BA6"/>
    <w:rsid w:val="00A97D18"/>
    <w:rsid w:val="00A97E35"/>
    <w:rsid w:val="00A97E39"/>
    <w:rsid w:val="00AA0D98"/>
    <w:rsid w:val="00AA13E0"/>
    <w:rsid w:val="00AA16D8"/>
    <w:rsid w:val="00AA22A6"/>
    <w:rsid w:val="00AA3AC0"/>
    <w:rsid w:val="00AA60C9"/>
    <w:rsid w:val="00AA6210"/>
    <w:rsid w:val="00AA6A3D"/>
    <w:rsid w:val="00AA733B"/>
    <w:rsid w:val="00AA7C10"/>
    <w:rsid w:val="00AB07B8"/>
    <w:rsid w:val="00AB089B"/>
    <w:rsid w:val="00AB1670"/>
    <w:rsid w:val="00AB26EC"/>
    <w:rsid w:val="00AB2B09"/>
    <w:rsid w:val="00AB2F0E"/>
    <w:rsid w:val="00AB38B8"/>
    <w:rsid w:val="00AB395A"/>
    <w:rsid w:val="00AB4214"/>
    <w:rsid w:val="00AB422A"/>
    <w:rsid w:val="00AB510E"/>
    <w:rsid w:val="00AB5502"/>
    <w:rsid w:val="00AB5E4E"/>
    <w:rsid w:val="00AB645A"/>
    <w:rsid w:val="00AB68AF"/>
    <w:rsid w:val="00AB73AE"/>
    <w:rsid w:val="00AB756E"/>
    <w:rsid w:val="00AB75D3"/>
    <w:rsid w:val="00AB7B4E"/>
    <w:rsid w:val="00AC060F"/>
    <w:rsid w:val="00AC0DFF"/>
    <w:rsid w:val="00AC1AF9"/>
    <w:rsid w:val="00AC2225"/>
    <w:rsid w:val="00AC2FE3"/>
    <w:rsid w:val="00AC3497"/>
    <w:rsid w:val="00AC34F2"/>
    <w:rsid w:val="00AC3B63"/>
    <w:rsid w:val="00AC3CDF"/>
    <w:rsid w:val="00AC3D54"/>
    <w:rsid w:val="00AC4B4F"/>
    <w:rsid w:val="00AC58FF"/>
    <w:rsid w:val="00AC5E29"/>
    <w:rsid w:val="00AC6F51"/>
    <w:rsid w:val="00AC7C8E"/>
    <w:rsid w:val="00AC7F7B"/>
    <w:rsid w:val="00AD00C1"/>
    <w:rsid w:val="00AD0B36"/>
    <w:rsid w:val="00AD129E"/>
    <w:rsid w:val="00AD2798"/>
    <w:rsid w:val="00AD2D1C"/>
    <w:rsid w:val="00AD2E26"/>
    <w:rsid w:val="00AD55A7"/>
    <w:rsid w:val="00AD5A92"/>
    <w:rsid w:val="00AD64B6"/>
    <w:rsid w:val="00AD6A28"/>
    <w:rsid w:val="00AD6C9C"/>
    <w:rsid w:val="00AD75A8"/>
    <w:rsid w:val="00AD797B"/>
    <w:rsid w:val="00AE056E"/>
    <w:rsid w:val="00AE0905"/>
    <w:rsid w:val="00AE0C34"/>
    <w:rsid w:val="00AE1633"/>
    <w:rsid w:val="00AE17E2"/>
    <w:rsid w:val="00AE199C"/>
    <w:rsid w:val="00AE291C"/>
    <w:rsid w:val="00AE2D54"/>
    <w:rsid w:val="00AE2E2E"/>
    <w:rsid w:val="00AE2F3F"/>
    <w:rsid w:val="00AE3188"/>
    <w:rsid w:val="00AE3950"/>
    <w:rsid w:val="00AE4417"/>
    <w:rsid w:val="00AE46A2"/>
    <w:rsid w:val="00AE4E15"/>
    <w:rsid w:val="00AE54B3"/>
    <w:rsid w:val="00AE5BDE"/>
    <w:rsid w:val="00AE6013"/>
    <w:rsid w:val="00AE626E"/>
    <w:rsid w:val="00AE632A"/>
    <w:rsid w:val="00AE6B00"/>
    <w:rsid w:val="00AE730E"/>
    <w:rsid w:val="00AE7EB6"/>
    <w:rsid w:val="00AF0569"/>
    <w:rsid w:val="00AF3129"/>
    <w:rsid w:val="00AF31AD"/>
    <w:rsid w:val="00AF3559"/>
    <w:rsid w:val="00AF4C8B"/>
    <w:rsid w:val="00AF541A"/>
    <w:rsid w:val="00AF7616"/>
    <w:rsid w:val="00AF7BF3"/>
    <w:rsid w:val="00AF7C6E"/>
    <w:rsid w:val="00B00395"/>
    <w:rsid w:val="00B00E62"/>
    <w:rsid w:val="00B015C1"/>
    <w:rsid w:val="00B02337"/>
    <w:rsid w:val="00B0264A"/>
    <w:rsid w:val="00B03016"/>
    <w:rsid w:val="00B04AF8"/>
    <w:rsid w:val="00B04CD8"/>
    <w:rsid w:val="00B04FEA"/>
    <w:rsid w:val="00B05CA5"/>
    <w:rsid w:val="00B06185"/>
    <w:rsid w:val="00B061F5"/>
    <w:rsid w:val="00B0683B"/>
    <w:rsid w:val="00B07A4A"/>
    <w:rsid w:val="00B07D3F"/>
    <w:rsid w:val="00B10B3C"/>
    <w:rsid w:val="00B117FF"/>
    <w:rsid w:val="00B11FD6"/>
    <w:rsid w:val="00B1200A"/>
    <w:rsid w:val="00B13446"/>
    <w:rsid w:val="00B13883"/>
    <w:rsid w:val="00B14CF3"/>
    <w:rsid w:val="00B15246"/>
    <w:rsid w:val="00B16C0B"/>
    <w:rsid w:val="00B173C0"/>
    <w:rsid w:val="00B21531"/>
    <w:rsid w:val="00B2288E"/>
    <w:rsid w:val="00B22A14"/>
    <w:rsid w:val="00B23D58"/>
    <w:rsid w:val="00B24401"/>
    <w:rsid w:val="00B2441A"/>
    <w:rsid w:val="00B24C57"/>
    <w:rsid w:val="00B255A9"/>
    <w:rsid w:val="00B25970"/>
    <w:rsid w:val="00B27AA3"/>
    <w:rsid w:val="00B27B3A"/>
    <w:rsid w:val="00B300FF"/>
    <w:rsid w:val="00B311F2"/>
    <w:rsid w:val="00B3237E"/>
    <w:rsid w:val="00B32AA0"/>
    <w:rsid w:val="00B33267"/>
    <w:rsid w:val="00B33672"/>
    <w:rsid w:val="00B36411"/>
    <w:rsid w:val="00B40DEE"/>
    <w:rsid w:val="00B41758"/>
    <w:rsid w:val="00B436DD"/>
    <w:rsid w:val="00B4415E"/>
    <w:rsid w:val="00B445AD"/>
    <w:rsid w:val="00B455E4"/>
    <w:rsid w:val="00B46ED3"/>
    <w:rsid w:val="00B47444"/>
    <w:rsid w:val="00B50BFB"/>
    <w:rsid w:val="00B53C58"/>
    <w:rsid w:val="00B53F25"/>
    <w:rsid w:val="00B54970"/>
    <w:rsid w:val="00B55494"/>
    <w:rsid w:val="00B55779"/>
    <w:rsid w:val="00B55F77"/>
    <w:rsid w:val="00B564A3"/>
    <w:rsid w:val="00B56C7D"/>
    <w:rsid w:val="00B56FD1"/>
    <w:rsid w:val="00B570A9"/>
    <w:rsid w:val="00B57C5F"/>
    <w:rsid w:val="00B57CB4"/>
    <w:rsid w:val="00B61D67"/>
    <w:rsid w:val="00B627F9"/>
    <w:rsid w:val="00B62817"/>
    <w:rsid w:val="00B63081"/>
    <w:rsid w:val="00B63315"/>
    <w:rsid w:val="00B635A4"/>
    <w:rsid w:val="00B63EF4"/>
    <w:rsid w:val="00B6412E"/>
    <w:rsid w:val="00B6427F"/>
    <w:rsid w:val="00B6490C"/>
    <w:rsid w:val="00B64D5C"/>
    <w:rsid w:val="00B65419"/>
    <w:rsid w:val="00B65764"/>
    <w:rsid w:val="00B668FA"/>
    <w:rsid w:val="00B67010"/>
    <w:rsid w:val="00B67F1E"/>
    <w:rsid w:val="00B70D91"/>
    <w:rsid w:val="00B7197C"/>
    <w:rsid w:val="00B72457"/>
    <w:rsid w:val="00B72DFF"/>
    <w:rsid w:val="00B73595"/>
    <w:rsid w:val="00B7391F"/>
    <w:rsid w:val="00B7465E"/>
    <w:rsid w:val="00B74730"/>
    <w:rsid w:val="00B74774"/>
    <w:rsid w:val="00B75630"/>
    <w:rsid w:val="00B764C6"/>
    <w:rsid w:val="00B77D84"/>
    <w:rsid w:val="00B813F0"/>
    <w:rsid w:val="00B81DC4"/>
    <w:rsid w:val="00B82A2D"/>
    <w:rsid w:val="00B82C24"/>
    <w:rsid w:val="00B8523F"/>
    <w:rsid w:val="00B867FC"/>
    <w:rsid w:val="00B87010"/>
    <w:rsid w:val="00B91EFC"/>
    <w:rsid w:val="00B921D1"/>
    <w:rsid w:val="00B929C4"/>
    <w:rsid w:val="00B92EA1"/>
    <w:rsid w:val="00B9322D"/>
    <w:rsid w:val="00B93718"/>
    <w:rsid w:val="00B93DC3"/>
    <w:rsid w:val="00B94486"/>
    <w:rsid w:val="00B9457C"/>
    <w:rsid w:val="00B966B0"/>
    <w:rsid w:val="00B9677B"/>
    <w:rsid w:val="00BA043E"/>
    <w:rsid w:val="00BA228C"/>
    <w:rsid w:val="00BA3C9F"/>
    <w:rsid w:val="00BA6349"/>
    <w:rsid w:val="00BA63C4"/>
    <w:rsid w:val="00BA7327"/>
    <w:rsid w:val="00BA77F7"/>
    <w:rsid w:val="00BA7F81"/>
    <w:rsid w:val="00BB004D"/>
    <w:rsid w:val="00BB152C"/>
    <w:rsid w:val="00BB1864"/>
    <w:rsid w:val="00BB1C44"/>
    <w:rsid w:val="00BB2BC0"/>
    <w:rsid w:val="00BB3287"/>
    <w:rsid w:val="00BB4898"/>
    <w:rsid w:val="00BB53DC"/>
    <w:rsid w:val="00BB540E"/>
    <w:rsid w:val="00BB5587"/>
    <w:rsid w:val="00BB6120"/>
    <w:rsid w:val="00BB6659"/>
    <w:rsid w:val="00BB697C"/>
    <w:rsid w:val="00BB7024"/>
    <w:rsid w:val="00BB769C"/>
    <w:rsid w:val="00BC086E"/>
    <w:rsid w:val="00BC106D"/>
    <w:rsid w:val="00BC2C45"/>
    <w:rsid w:val="00BC38DA"/>
    <w:rsid w:val="00BC3D82"/>
    <w:rsid w:val="00BC4077"/>
    <w:rsid w:val="00BC50E6"/>
    <w:rsid w:val="00BC51F1"/>
    <w:rsid w:val="00BC64FA"/>
    <w:rsid w:val="00BC671A"/>
    <w:rsid w:val="00BC67A3"/>
    <w:rsid w:val="00BC742B"/>
    <w:rsid w:val="00BC7791"/>
    <w:rsid w:val="00BD0B9A"/>
    <w:rsid w:val="00BD0BDD"/>
    <w:rsid w:val="00BD0F2A"/>
    <w:rsid w:val="00BD0F7B"/>
    <w:rsid w:val="00BD1561"/>
    <w:rsid w:val="00BD1D3F"/>
    <w:rsid w:val="00BD26E6"/>
    <w:rsid w:val="00BD44EC"/>
    <w:rsid w:val="00BD53E8"/>
    <w:rsid w:val="00BD54D8"/>
    <w:rsid w:val="00BD6E13"/>
    <w:rsid w:val="00BD7E60"/>
    <w:rsid w:val="00BE0495"/>
    <w:rsid w:val="00BE0619"/>
    <w:rsid w:val="00BE0639"/>
    <w:rsid w:val="00BE06F0"/>
    <w:rsid w:val="00BE08D4"/>
    <w:rsid w:val="00BE0B1D"/>
    <w:rsid w:val="00BE1377"/>
    <w:rsid w:val="00BE194B"/>
    <w:rsid w:val="00BE1F24"/>
    <w:rsid w:val="00BE2098"/>
    <w:rsid w:val="00BE20B4"/>
    <w:rsid w:val="00BE21AD"/>
    <w:rsid w:val="00BE26F2"/>
    <w:rsid w:val="00BE37DE"/>
    <w:rsid w:val="00BE3C4C"/>
    <w:rsid w:val="00BE4280"/>
    <w:rsid w:val="00BE4B50"/>
    <w:rsid w:val="00BE506B"/>
    <w:rsid w:val="00BE5454"/>
    <w:rsid w:val="00BE6CA3"/>
    <w:rsid w:val="00BE7A8D"/>
    <w:rsid w:val="00BE7C3D"/>
    <w:rsid w:val="00BF07A8"/>
    <w:rsid w:val="00BF17E3"/>
    <w:rsid w:val="00BF1FA5"/>
    <w:rsid w:val="00BF269F"/>
    <w:rsid w:val="00BF2D49"/>
    <w:rsid w:val="00BF348D"/>
    <w:rsid w:val="00BF34FD"/>
    <w:rsid w:val="00BF3D8C"/>
    <w:rsid w:val="00BF3E3F"/>
    <w:rsid w:val="00BF4CEC"/>
    <w:rsid w:val="00BF5778"/>
    <w:rsid w:val="00BF70E2"/>
    <w:rsid w:val="00BF7986"/>
    <w:rsid w:val="00BF7F1A"/>
    <w:rsid w:val="00C00752"/>
    <w:rsid w:val="00C00795"/>
    <w:rsid w:val="00C01CAD"/>
    <w:rsid w:val="00C0216F"/>
    <w:rsid w:val="00C025B0"/>
    <w:rsid w:val="00C02A5A"/>
    <w:rsid w:val="00C02CDF"/>
    <w:rsid w:val="00C0459D"/>
    <w:rsid w:val="00C04F7F"/>
    <w:rsid w:val="00C058AB"/>
    <w:rsid w:val="00C061D8"/>
    <w:rsid w:val="00C06234"/>
    <w:rsid w:val="00C06993"/>
    <w:rsid w:val="00C06B1F"/>
    <w:rsid w:val="00C07757"/>
    <w:rsid w:val="00C10655"/>
    <w:rsid w:val="00C111F1"/>
    <w:rsid w:val="00C1135A"/>
    <w:rsid w:val="00C11989"/>
    <w:rsid w:val="00C1200E"/>
    <w:rsid w:val="00C12084"/>
    <w:rsid w:val="00C12571"/>
    <w:rsid w:val="00C12ED9"/>
    <w:rsid w:val="00C14E49"/>
    <w:rsid w:val="00C16264"/>
    <w:rsid w:val="00C16DE3"/>
    <w:rsid w:val="00C16F75"/>
    <w:rsid w:val="00C20CF6"/>
    <w:rsid w:val="00C211B1"/>
    <w:rsid w:val="00C2139D"/>
    <w:rsid w:val="00C218D5"/>
    <w:rsid w:val="00C22615"/>
    <w:rsid w:val="00C2405D"/>
    <w:rsid w:val="00C24120"/>
    <w:rsid w:val="00C25694"/>
    <w:rsid w:val="00C259D8"/>
    <w:rsid w:val="00C26307"/>
    <w:rsid w:val="00C271FA"/>
    <w:rsid w:val="00C309C0"/>
    <w:rsid w:val="00C316AA"/>
    <w:rsid w:val="00C3217D"/>
    <w:rsid w:val="00C332CA"/>
    <w:rsid w:val="00C33781"/>
    <w:rsid w:val="00C33883"/>
    <w:rsid w:val="00C33CAA"/>
    <w:rsid w:val="00C341B6"/>
    <w:rsid w:val="00C356AD"/>
    <w:rsid w:val="00C3576A"/>
    <w:rsid w:val="00C35905"/>
    <w:rsid w:val="00C360CB"/>
    <w:rsid w:val="00C3658C"/>
    <w:rsid w:val="00C416F7"/>
    <w:rsid w:val="00C4255C"/>
    <w:rsid w:val="00C426D3"/>
    <w:rsid w:val="00C42814"/>
    <w:rsid w:val="00C44739"/>
    <w:rsid w:val="00C46A23"/>
    <w:rsid w:val="00C477E9"/>
    <w:rsid w:val="00C47AF5"/>
    <w:rsid w:val="00C50231"/>
    <w:rsid w:val="00C50E11"/>
    <w:rsid w:val="00C516CA"/>
    <w:rsid w:val="00C521F5"/>
    <w:rsid w:val="00C526C6"/>
    <w:rsid w:val="00C52C60"/>
    <w:rsid w:val="00C53918"/>
    <w:rsid w:val="00C53CC7"/>
    <w:rsid w:val="00C53EAE"/>
    <w:rsid w:val="00C542DA"/>
    <w:rsid w:val="00C54411"/>
    <w:rsid w:val="00C548F5"/>
    <w:rsid w:val="00C54C45"/>
    <w:rsid w:val="00C55012"/>
    <w:rsid w:val="00C5561C"/>
    <w:rsid w:val="00C55C89"/>
    <w:rsid w:val="00C56039"/>
    <w:rsid w:val="00C56EA9"/>
    <w:rsid w:val="00C56F62"/>
    <w:rsid w:val="00C573B4"/>
    <w:rsid w:val="00C5789C"/>
    <w:rsid w:val="00C57EDE"/>
    <w:rsid w:val="00C60D54"/>
    <w:rsid w:val="00C611C5"/>
    <w:rsid w:val="00C61E37"/>
    <w:rsid w:val="00C6213A"/>
    <w:rsid w:val="00C62386"/>
    <w:rsid w:val="00C62418"/>
    <w:rsid w:val="00C627B3"/>
    <w:rsid w:val="00C62CDA"/>
    <w:rsid w:val="00C63767"/>
    <w:rsid w:val="00C646D6"/>
    <w:rsid w:val="00C66884"/>
    <w:rsid w:val="00C669D3"/>
    <w:rsid w:val="00C669FC"/>
    <w:rsid w:val="00C67C06"/>
    <w:rsid w:val="00C70070"/>
    <w:rsid w:val="00C7033A"/>
    <w:rsid w:val="00C707E5"/>
    <w:rsid w:val="00C72342"/>
    <w:rsid w:val="00C726FA"/>
    <w:rsid w:val="00C734E0"/>
    <w:rsid w:val="00C73B5B"/>
    <w:rsid w:val="00C7402C"/>
    <w:rsid w:val="00C743FE"/>
    <w:rsid w:val="00C75C69"/>
    <w:rsid w:val="00C76C50"/>
    <w:rsid w:val="00C77C5E"/>
    <w:rsid w:val="00C8041B"/>
    <w:rsid w:val="00C81529"/>
    <w:rsid w:val="00C816F3"/>
    <w:rsid w:val="00C83187"/>
    <w:rsid w:val="00C83AEB"/>
    <w:rsid w:val="00C84659"/>
    <w:rsid w:val="00C852A5"/>
    <w:rsid w:val="00C85336"/>
    <w:rsid w:val="00C85EE6"/>
    <w:rsid w:val="00C8656E"/>
    <w:rsid w:val="00C86B03"/>
    <w:rsid w:val="00C873E1"/>
    <w:rsid w:val="00C87B27"/>
    <w:rsid w:val="00C87F8A"/>
    <w:rsid w:val="00C90FA4"/>
    <w:rsid w:val="00C91627"/>
    <w:rsid w:val="00C919E5"/>
    <w:rsid w:val="00C92B7B"/>
    <w:rsid w:val="00C92D76"/>
    <w:rsid w:val="00C93F84"/>
    <w:rsid w:val="00C94869"/>
    <w:rsid w:val="00C953C8"/>
    <w:rsid w:val="00C96710"/>
    <w:rsid w:val="00C9719A"/>
    <w:rsid w:val="00C97931"/>
    <w:rsid w:val="00CA03F7"/>
    <w:rsid w:val="00CA1985"/>
    <w:rsid w:val="00CA1EBF"/>
    <w:rsid w:val="00CA2F3E"/>
    <w:rsid w:val="00CA3DBF"/>
    <w:rsid w:val="00CA4068"/>
    <w:rsid w:val="00CA4812"/>
    <w:rsid w:val="00CA4E9D"/>
    <w:rsid w:val="00CA4EA2"/>
    <w:rsid w:val="00CA4F67"/>
    <w:rsid w:val="00CA5628"/>
    <w:rsid w:val="00CA5C32"/>
    <w:rsid w:val="00CA6348"/>
    <w:rsid w:val="00CA6378"/>
    <w:rsid w:val="00CA6427"/>
    <w:rsid w:val="00CA6F40"/>
    <w:rsid w:val="00CA7261"/>
    <w:rsid w:val="00CA75DE"/>
    <w:rsid w:val="00CB02F7"/>
    <w:rsid w:val="00CB0695"/>
    <w:rsid w:val="00CB06D3"/>
    <w:rsid w:val="00CB13AF"/>
    <w:rsid w:val="00CB1672"/>
    <w:rsid w:val="00CB1AB2"/>
    <w:rsid w:val="00CB28AF"/>
    <w:rsid w:val="00CB28DF"/>
    <w:rsid w:val="00CB2C14"/>
    <w:rsid w:val="00CB3182"/>
    <w:rsid w:val="00CB36F5"/>
    <w:rsid w:val="00CB37A1"/>
    <w:rsid w:val="00CB6CE6"/>
    <w:rsid w:val="00CB73D5"/>
    <w:rsid w:val="00CC1093"/>
    <w:rsid w:val="00CC2659"/>
    <w:rsid w:val="00CC26A9"/>
    <w:rsid w:val="00CC2CB7"/>
    <w:rsid w:val="00CC3024"/>
    <w:rsid w:val="00CC3661"/>
    <w:rsid w:val="00CC5618"/>
    <w:rsid w:val="00CC564D"/>
    <w:rsid w:val="00CC569E"/>
    <w:rsid w:val="00CC5711"/>
    <w:rsid w:val="00CC6042"/>
    <w:rsid w:val="00CC78EB"/>
    <w:rsid w:val="00CC7992"/>
    <w:rsid w:val="00CC7AD8"/>
    <w:rsid w:val="00CC7E97"/>
    <w:rsid w:val="00CD1D98"/>
    <w:rsid w:val="00CD35A5"/>
    <w:rsid w:val="00CD3705"/>
    <w:rsid w:val="00CD46D9"/>
    <w:rsid w:val="00CD57AC"/>
    <w:rsid w:val="00CD6626"/>
    <w:rsid w:val="00CD734F"/>
    <w:rsid w:val="00CE04A5"/>
    <w:rsid w:val="00CE06D0"/>
    <w:rsid w:val="00CE15BD"/>
    <w:rsid w:val="00CE34D1"/>
    <w:rsid w:val="00CE4C08"/>
    <w:rsid w:val="00CE62B6"/>
    <w:rsid w:val="00CE6716"/>
    <w:rsid w:val="00CE6C4C"/>
    <w:rsid w:val="00CE6D62"/>
    <w:rsid w:val="00CE6DED"/>
    <w:rsid w:val="00CE7B39"/>
    <w:rsid w:val="00CF0356"/>
    <w:rsid w:val="00CF0F78"/>
    <w:rsid w:val="00CF181C"/>
    <w:rsid w:val="00CF1ADD"/>
    <w:rsid w:val="00CF269C"/>
    <w:rsid w:val="00CF3071"/>
    <w:rsid w:val="00CF3D4D"/>
    <w:rsid w:val="00CF504A"/>
    <w:rsid w:val="00CF6386"/>
    <w:rsid w:val="00CF6E4E"/>
    <w:rsid w:val="00CF6FD1"/>
    <w:rsid w:val="00CF723F"/>
    <w:rsid w:val="00D006B5"/>
    <w:rsid w:val="00D012BB"/>
    <w:rsid w:val="00D01D23"/>
    <w:rsid w:val="00D02CAA"/>
    <w:rsid w:val="00D02ECA"/>
    <w:rsid w:val="00D03792"/>
    <w:rsid w:val="00D03835"/>
    <w:rsid w:val="00D038F3"/>
    <w:rsid w:val="00D03BE7"/>
    <w:rsid w:val="00D043C1"/>
    <w:rsid w:val="00D04A62"/>
    <w:rsid w:val="00D05C95"/>
    <w:rsid w:val="00D0658D"/>
    <w:rsid w:val="00D069AA"/>
    <w:rsid w:val="00D06AA1"/>
    <w:rsid w:val="00D0781C"/>
    <w:rsid w:val="00D07CEA"/>
    <w:rsid w:val="00D07CFC"/>
    <w:rsid w:val="00D10564"/>
    <w:rsid w:val="00D10807"/>
    <w:rsid w:val="00D10D70"/>
    <w:rsid w:val="00D11BF8"/>
    <w:rsid w:val="00D123DA"/>
    <w:rsid w:val="00D12501"/>
    <w:rsid w:val="00D12734"/>
    <w:rsid w:val="00D13BC1"/>
    <w:rsid w:val="00D13F81"/>
    <w:rsid w:val="00D1429F"/>
    <w:rsid w:val="00D148EC"/>
    <w:rsid w:val="00D14AC7"/>
    <w:rsid w:val="00D15AD4"/>
    <w:rsid w:val="00D1643A"/>
    <w:rsid w:val="00D17A94"/>
    <w:rsid w:val="00D17A9A"/>
    <w:rsid w:val="00D17B3A"/>
    <w:rsid w:val="00D20100"/>
    <w:rsid w:val="00D2015C"/>
    <w:rsid w:val="00D21378"/>
    <w:rsid w:val="00D21394"/>
    <w:rsid w:val="00D238EB"/>
    <w:rsid w:val="00D24408"/>
    <w:rsid w:val="00D24C33"/>
    <w:rsid w:val="00D252EC"/>
    <w:rsid w:val="00D27D65"/>
    <w:rsid w:val="00D30068"/>
    <w:rsid w:val="00D324FB"/>
    <w:rsid w:val="00D32D03"/>
    <w:rsid w:val="00D3373F"/>
    <w:rsid w:val="00D342EF"/>
    <w:rsid w:val="00D34315"/>
    <w:rsid w:val="00D34A93"/>
    <w:rsid w:val="00D34DD5"/>
    <w:rsid w:val="00D3651D"/>
    <w:rsid w:val="00D366E2"/>
    <w:rsid w:val="00D3688D"/>
    <w:rsid w:val="00D3788B"/>
    <w:rsid w:val="00D37958"/>
    <w:rsid w:val="00D4056F"/>
    <w:rsid w:val="00D40B2C"/>
    <w:rsid w:val="00D40BF6"/>
    <w:rsid w:val="00D40E38"/>
    <w:rsid w:val="00D42AEC"/>
    <w:rsid w:val="00D44832"/>
    <w:rsid w:val="00D44EEB"/>
    <w:rsid w:val="00D45068"/>
    <w:rsid w:val="00D45829"/>
    <w:rsid w:val="00D45AE0"/>
    <w:rsid w:val="00D47F8F"/>
    <w:rsid w:val="00D50F74"/>
    <w:rsid w:val="00D51653"/>
    <w:rsid w:val="00D51775"/>
    <w:rsid w:val="00D519C4"/>
    <w:rsid w:val="00D51F48"/>
    <w:rsid w:val="00D522E8"/>
    <w:rsid w:val="00D530B2"/>
    <w:rsid w:val="00D53AEC"/>
    <w:rsid w:val="00D53D5C"/>
    <w:rsid w:val="00D55318"/>
    <w:rsid w:val="00D554EB"/>
    <w:rsid w:val="00D560E8"/>
    <w:rsid w:val="00D56944"/>
    <w:rsid w:val="00D57186"/>
    <w:rsid w:val="00D57374"/>
    <w:rsid w:val="00D5742E"/>
    <w:rsid w:val="00D57BA1"/>
    <w:rsid w:val="00D57D42"/>
    <w:rsid w:val="00D603BA"/>
    <w:rsid w:val="00D605A4"/>
    <w:rsid w:val="00D6068D"/>
    <w:rsid w:val="00D618CC"/>
    <w:rsid w:val="00D61FF6"/>
    <w:rsid w:val="00D62788"/>
    <w:rsid w:val="00D62924"/>
    <w:rsid w:val="00D64206"/>
    <w:rsid w:val="00D6557E"/>
    <w:rsid w:val="00D6620B"/>
    <w:rsid w:val="00D7055E"/>
    <w:rsid w:val="00D7371C"/>
    <w:rsid w:val="00D742F9"/>
    <w:rsid w:val="00D7569D"/>
    <w:rsid w:val="00D760BC"/>
    <w:rsid w:val="00D77681"/>
    <w:rsid w:val="00D776C0"/>
    <w:rsid w:val="00D77A49"/>
    <w:rsid w:val="00D800B6"/>
    <w:rsid w:val="00D8098E"/>
    <w:rsid w:val="00D80BE9"/>
    <w:rsid w:val="00D81629"/>
    <w:rsid w:val="00D816AA"/>
    <w:rsid w:val="00D81AA5"/>
    <w:rsid w:val="00D81BBA"/>
    <w:rsid w:val="00D81D7A"/>
    <w:rsid w:val="00D82082"/>
    <w:rsid w:val="00D823AE"/>
    <w:rsid w:val="00D833F5"/>
    <w:rsid w:val="00D83B2C"/>
    <w:rsid w:val="00D846DA"/>
    <w:rsid w:val="00D847B0"/>
    <w:rsid w:val="00D85110"/>
    <w:rsid w:val="00D856DD"/>
    <w:rsid w:val="00D8572D"/>
    <w:rsid w:val="00D860CF"/>
    <w:rsid w:val="00D86310"/>
    <w:rsid w:val="00D86B44"/>
    <w:rsid w:val="00D87325"/>
    <w:rsid w:val="00D8761E"/>
    <w:rsid w:val="00D87D8F"/>
    <w:rsid w:val="00D918CA"/>
    <w:rsid w:val="00D91C38"/>
    <w:rsid w:val="00D92C09"/>
    <w:rsid w:val="00D931F5"/>
    <w:rsid w:val="00D93346"/>
    <w:rsid w:val="00D937A8"/>
    <w:rsid w:val="00D93B3C"/>
    <w:rsid w:val="00D93F13"/>
    <w:rsid w:val="00D942D7"/>
    <w:rsid w:val="00D95A06"/>
    <w:rsid w:val="00D95DEB"/>
    <w:rsid w:val="00D976BA"/>
    <w:rsid w:val="00DA0581"/>
    <w:rsid w:val="00DA08A3"/>
    <w:rsid w:val="00DA16D2"/>
    <w:rsid w:val="00DA392A"/>
    <w:rsid w:val="00DA4574"/>
    <w:rsid w:val="00DA4D48"/>
    <w:rsid w:val="00DA4F42"/>
    <w:rsid w:val="00DA5EC6"/>
    <w:rsid w:val="00DA67C7"/>
    <w:rsid w:val="00DA7902"/>
    <w:rsid w:val="00DA7DCB"/>
    <w:rsid w:val="00DB0790"/>
    <w:rsid w:val="00DB2AB6"/>
    <w:rsid w:val="00DB2FDC"/>
    <w:rsid w:val="00DB3E95"/>
    <w:rsid w:val="00DB3F13"/>
    <w:rsid w:val="00DB43C4"/>
    <w:rsid w:val="00DB4A19"/>
    <w:rsid w:val="00DB4E03"/>
    <w:rsid w:val="00DB534A"/>
    <w:rsid w:val="00DB5796"/>
    <w:rsid w:val="00DB780A"/>
    <w:rsid w:val="00DB7A57"/>
    <w:rsid w:val="00DC0407"/>
    <w:rsid w:val="00DC064E"/>
    <w:rsid w:val="00DC0A1E"/>
    <w:rsid w:val="00DC1CD1"/>
    <w:rsid w:val="00DC2019"/>
    <w:rsid w:val="00DC33AC"/>
    <w:rsid w:val="00DC4D78"/>
    <w:rsid w:val="00DC5A82"/>
    <w:rsid w:val="00DC7216"/>
    <w:rsid w:val="00DC7255"/>
    <w:rsid w:val="00DD0161"/>
    <w:rsid w:val="00DD0981"/>
    <w:rsid w:val="00DD1375"/>
    <w:rsid w:val="00DD1CB2"/>
    <w:rsid w:val="00DD1F60"/>
    <w:rsid w:val="00DD28FB"/>
    <w:rsid w:val="00DD2DD5"/>
    <w:rsid w:val="00DD556C"/>
    <w:rsid w:val="00DD5B94"/>
    <w:rsid w:val="00DD646F"/>
    <w:rsid w:val="00DD7550"/>
    <w:rsid w:val="00DE0A41"/>
    <w:rsid w:val="00DE13DE"/>
    <w:rsid w:val="00DE158A"/>
    <w:rsid w:val="00DE1C77"/>
    <w:rsid w:val="00DE298E"/>
    <w:rsid w:val="00DE2F6B"/>
    <w:rsid w:val="00DE316D"/>
    <w:rsid w:val="00DE3499"/>
    <w:rsid w:val="00DE479B"/>
    <w:rsid w:val="00DE49F0"/>
    <w:rsid w:val="00DE4D78"/>
    <w:rsid w:val="00DE5825"/>
    <w:rsid w:val="00DE5A2E"/>
    <w:rsid w:val="00DE743E"/>
    <w:rsid w:val="00DE74D4"/>
    <w:rsid w:val="00DE7EEF"/>
    <w:rsid w:val="00DF197A"/>
    <w:rsid w:val="00DF2044"/>
    <w:rsid w:val="00DF22AE"/>
    <w:rsid w:val="00DF2660"/>
    <w:rsid w:val="00DF449A"/>
    <w:rsid w:val="00DF4C89"/>
    <w:rsid w:val="00DF53F5"/>
    <w:rsid w:val="00DF5512"/>
    <w:rsid w:val="00DF5615"/>
    <w:rsid w:val="00DF7AB0"/>
    <w:rsid w:val="00DF7F06"/>
    <w:rsid w:val="00E005A4"/>
    <w:rsid w:val="00E0061B"/>
    <w:rsid w:val="00E008C2"/>
    <w:rsid w:val="00E014CA"/>
    <w:rsid w:val="00E03220"/>
    <w:rsid w:val="00E03EDD"/>
    <w:rsid w:val="00E04506"/>
    <w:rsid w:val="00E05676"/>
    <w:rsid w:val="00E063A3"/>
    <w:rsid w:val="00E07EB3"/>
    <w:rsid w:val="00E1082D"/>
    <w:rsid w:val="00E1226D"/>
    <w:rsid w:val="00E12D94"/>
    <w:rsid w:val="00E14192"/>
    <w:rsid w:val="00E147F1"/>
    <w:rsid w:val="00E1498E"/>
    <w:rsid w:val="00E15DE7"/>
    <w:rsid w:val="00E1630F"/>
    <w:rsid w:val="00E165E1"/>
    <w:rsid w:val="00E16874"/>
    <w:rsid w:val="00E16A8A"/>
    <w:rsid w:val="00E16F12"/>
    <w:rsid w:val="00E17914"/>
    <w:rsid w:val="00E2090D"/>
    <w:rsid w:val="00E20F8B"/>
    <w:rsid w:val="00E21E34"/>
    <w:rsid w:val="00E222D1"/>
    <w:rsid w:val="00E224B5"/>
    <w:rsid w:val="00E22770"/>
    <w:rsid w:val="00E22BA4"/>
    <w:rsid w:val="00E235E3"/>
    <w:rsid w:val="00E23CC3"/>
    <w:rsid w:val="00E2482F"/>
    <w:rsid w:val="00E24FFA"/>
    <w:rsid w:val="00E26038"/>
    <w:rsid w:val="00E26A74"/>
    <w:rsid w:val="00E310D3"/>
    <w:rsid w:val="00E313A4"/>
    <w:rsid w:val="00E31401"/>
    <w:rsid w:val="00E3165C"/>
    <w:rsid w:val="00E31BB4"/>
    <w:rsid w:val="00E32D6B"/>
    <w:rsid w:val="00E33DFD"/>
    <w:rsid w:val="00E35C82"/>
    <w:rsid w:val="00E35DBD"/>
    <w:rsid w:val="00E35FBE"/>
    <w:rsid w:val="00E365CE"/>
    <w:rsid w:val="00E4050A"/>
    <w:rsid w:val="00E42032"/>
    <w:rsid w:val="00E4215C"/>
    <w:rsid w:val="00E42B1C"/>
    <w:rsid w:val="00E43A58"/>
    <w:rsid w:val="00E43C06"/>
    <w:rsid w:val="00E43D2C"/>
    <w:rsid w:val="00E44D82"/>
    <w:rsid w:val="00E452A7"/>
    <w:rsid w:val="00E4535F"/>
    <w:rsid w:val="00E465F7"/>
    <w:rsid w:val="00E5019A"/>
    <w:rsid w:val="00E50696"/>
    <w:rsid w:val="00E51A56"/>
    <w:rsid w:val="00E5224F"/>
    <w:rsid w:val="00E52CA2"/>
    <w:rsid w:val="00E52DBD"/>
    <w:rsid w:val="00E53918"/>
    <w:rsid w:val="00E53F77"/>
    <w:rsid w:val="00E544EC"/>
    <w:rsid w:val="00E54EB2"/>
    <w:rsid w:val="00E55329"/>
    <w:rsid w:val="00E5573A"/>
    <w:rsid w:val="00E5582D"/>
    <w:rsid w:val="00E5701C"/>
    <w:rsid w:val="00E57094"/>
    <w:rsid w:val="00E5765C"/>
    <w:rsid w:val="00E57754"/>
    <w:rsid w:val="00E602B0"/>
    <w:rsid w:val="00E61337"/>
    <w:rsid w:val="00E6253E"/>
    <w:rsid w:val="00E62856"/>
    <w:rsid w:val="00E62EB3"/>
    <w:rsid w:val="00E63EB6"/>
    <w:rsid w:val="00E64190"/>
    <w:rsid w:val="00E6548E"/>
    <w:rsid w:val="00E65B1B"/>
    <w:rsid w:val="00E6625E"/>
    <w:rsid w:val="00E664A7"/>
    <w:rsid w:val="00E673AA"/>
    <w:rsid w:val="00E674DC"/>
    <w:rsid w:val="00E7207F"/>
    <w:rsid w:val="00E73ECF"/>
    <w:rsid w:val="00E74975"/>
    <w:rsid w:val="00E74C8B"/>
    <w:rsid w:val="00E74E08"/>
    <w:rsid w:val="00E75DD6"/>
    <w:rsid w:val="00E761C7"/>
    <w:rsid w:val="00E778C9"/>
    <w:rsid w:val="00E77CEA"/>
    <w:rsid w:val="00E77DE5"/>
    <w:rsid w:val="00E80458"/>
    <w:rsid w:val="00E8095E"/>
    <w:rsid w:val="00E8184A"/>
    <w:rsid w:val="00E818D0"/>
    <w:rsid w:val="00E82ADE"/>
    <w:rsid w:val="00E8387A"/>
    <w:rsid w:val="00E842E3"/>
    <w:rsid w:val="00E84388"/>
    <w:rsid w:val="00E84452"/>
    <w:rsid w:val="00E8572B"/>
    <w:rsid w:val="00E8621C"/>
    <w:rsid w:val="00E862D5"/>
    <w:rsid w:val="00E86424"/>
    <w:rsid w:val="00E870DD"/>
    <w:rsid w:val="00E87331"/>
    <w:rsid w:val="00E87DED"/>
    <w:rsid w:val="00E87E4B"/>
    <w:rsid w:val="00E901C7"/>
    <w:rsid w:val="00E90901"/>
    <w:rsid w:val="00E90C12"/>
    <w:rsid w:val="00E91620"/>
    <w:rsid w:val="00E91AE9"/>
    <w:rsid w:val="00E9234E"/>
    <w:rsid w:val="00E925BA"/>
    <w:rsid w:val="00E946C1"/>
    <w:rsid w:val="00E94E1D"/>
    <w:rsid w:val="00E94FB3"/>
    <w:rsid w:val="00E96225"/>
    <w:rsid w:val="00E97B1C"/>
    <w:rsid w:val="00EA17E0"/>
    <w:rsid w:val="00EA1B2B"/>
    <w:rsid w:val="00EA1ED1"/>
    <w:rsid w:val="00EA238B"/>
    <w:rsid w:val="00EA2D25"/>
    <w:rsid w:val="00EA30D8"/>
    <w:rsid w:val="00EA4E1B"/>
    <w:rsid w:val="00EA50F0"/>
    <w:rsid w:val="00EA6F53"/>
    <w:rsid w:val="00EA711E"/>
    <w:rsid w:val="00EA758F"/>
    <w:rsid w:val="00EA7686"/>
    <w:rsid w:val="00EA7A20"/>
    <w:rsid w:val="00EB0B53"/>
    <w:rsid w:val="00EB0C4E"/>
    <w:rsid w:val="00EB0D3B"/>
    <w:rsid w:val="00EB0E45"/>
    <w:rsid w:val="00EB0EE0"/>
    <w:rsid w:val="00EB159A"/>
    <w:rsid w:val="00EB17CC"/>
    <w:rsid w:val="00EB2194"/>
    <w:rsid w:val="00EB400E"/>
    <w:rsid w:val="00EB454C"/>
    <w:rsid w:val="00EB4900"/>
    <w:rsid w:val="00EB4E0E"/>
    <w:rsid w:val="00EB5142"/>
    <w:rsid w:val="00EB5529"/>
    <w:rsid w:val="00EB60D4"/>
    <w:rsid w:val="00EB672B"/>
    <w:rsid w:val="00EB6820"/>
    <w:rsid w:val="00EB6C6F"/>
    <w:rsid w:val="00EB6F8F"/>
    <w:rsid w:val="00EB6FDB"/>
    <w:rsid w:val="00EC012E"/>
    <w:rsid w:val="00EC0FD3"/>
    <w:rsid w:val="00EC1706"/>
    <w:rsid w:val="00EC2266"/>
    <w:rsid w:val="00EC242F"/>
    <w:rsid w:val="00EC2980"/>
    <w:rsid w:val="00EC329D"/>
    <w:rsid w:val="00EC3791"/>
    <w:rsid w:val="00EC3BAE"/>
    <w:rsid w:val="00EC413D"/>
    <w:rsid w:val="00EC46A9"/>
    <w:rsid w:val="00EC4F02"/>
    <w:rsid w:val="00EC5035"/>
    <w:rsid w:val="00EC5D9A"/>
    <w:rsid w:val="00EC64C8"/>
    <w:rsid w:val="00EC7367"/>
    <w:rsid w:val="00EC7556"/>
    <w:rsid w:val="00EC75F0"/>
    <w:rsid w:val="00EC7AB6"/>
    <w:rsid w:val="00ED0297"/>
    <w:rsid w:val="00ED080B"/>
    <w:rsid w:val="00ED08B2"/>
    <w:rsid w:val="00ED229C"/>
    <w:rsid w:val="00ED2448"/>
    <w:rsid w:val="00ED2D64"/>
    <w:rsid w:val="00ED2DAF"/>
    <w:rsid w:val="00ED2E82"/>
    <w:rsid w:val="00ED30A8"/>
    <w:rsid w:val="00ED3A2A"/>
    <w:rsid w:val="00ED402C"/>
    <w:rsid w:val="00ED47FA"/>
    <w:rsid w:val="00ED4B1D"/>
    <w:rsid w:val="00ED4CE0"/>
    <w:rsid w:val="00ED4EE4"/>
    <w:rsid w:val="00ED56AE"/>
    <w:rsid w:val="00ED57E6"/>
    <w:rsid w:val="00ED61EA"/>
    <w:rsid w:val="00ED7080"/>
    <w:rsid w:val="00ED7494"/>
    <w:rsid w:val="00ED755E"/>
    <w:rsid w:val="00EE01AA"/>
    <w:rsid w:val="00EE02BE"/>
    <w:rsid w:val="00EE04A9"/>
    <w:rsid w:val="00EE0AB8"/>
    <w:rsid w:val="00EE18C3"/>
    <w:rsid w:val="00EE2414"/>
    <w:rsid w:val="00EE3075"/>
    <w:rsid w:val="00EE311B"/>
    <w:rsid w:val="00EE40EF"/>
    <w:rsid w:val="00EE41A0"/>
    <w:rsid w:val="00EE6F5C"/>
    <w:rsid w:val="00EF03D6"/>
    <w:rsid w:val="00EF087B"/>
    <w:rsid w:val="00EF0FE3"/>
    <w:rsid w:val="00EF153B"/>
    <w:rsid w:val="00EF1FFF"/>
    <w:rsid w:val="00EF2C7E"/>
    <w:rsid w:val="00EF2E45"/>
    <w:rsid w:val="00EF547B"/>
    <w:rsid w:val="00EF5765"/>
    <w:rsid w:val="00EF7C42"/>
    <w:rsid w:val="00EF7D8A"/>
    <w:rsid w:val="00F00406"/>
    <w:rsid w:val="00F004C4"/>
    <w:rsid w:val="00F01743"/>
    <w:rsid w:val="00F02162"/>
    <w:rsid w:val="00F02FB3"/>
    <w:rsid w:val="00F03704"/>
    <w:rsid w:val="00F03882"/>
    <w:rsid w:val="00F03B65"/>
    <w:rsid w:val="00F03E1D"/>
    <w:rsid w:val="00F042F9"/>
    <w:rsid w:val="00F043BC"/>
    <w:rsid w:val="00F04637"/>
    <w:rsid w:val="00F061F7"/>
    <w:rsid w:val="00F0621D"/>
    <w:rsid w:val="00F07263"/>
    <w:rsid w:val="00F07532"/>
    <w:rsid w:val="00F07E40"/>
    <w:rsid w:val="00F11809"/>
    <w:rsid w:val="00F119C4"/>
    <w:rsid w:val="00F11BBE"/>
    <w:rsid w:val="00F11CD7"/>
    <w:rsid w:val="00F13557"/>
    <w:rsid w:val="00F1358B"/>
    <w:rsid w:val="00F1400A"/>
    <w:rsid w:val="00F1425A"/>
    <w:rsid w:val="00F14BD9"/>
    <w:rsid w:val="00F15F0E"/>
    <w:rsid w:val="00F17086"/>
    <w:rsid w:val="00F20A5A"/>
    <w:rsid w:val="00F210CB"/>
    <w:rsid w:val="00F22DE1"/>
    <w:rsid w:val="00F23448"/>
    <w:rsid w:val="00F24FFF"/>
    <w:rsid w:val="00F257DC"/>
    <w:rsid w:val="00F259CC"/>
    <w:rsid w:val="00F25CDD"/>
    <w:rsid w:val="00F31D91"/>
    <w:rsid w:val="00F33481"/>
    <w:rsid w:val="00F34DA1"/>
    <w:rsid w:val="00F3718F"/>
    <w:rsid w:val="00F37B4E"/>
    <w:rsid w:val="00F40167"/>
    <w:rsid w:val="00F402EB"/>
    <w:rsid w:val="00F40AFD"/>
    <w:rsid w:val="00F40BDF"/>
    <w:rsid w:val="00F41B40"/>
    <w:rsid w:val="00F4355C"/>
    <w:rsid w:val="00F43780"/>
    <w:rsid w:val="00F43A06"/>
    <w:rsid w:val="00F45101"/>
    <w:rsid w:val="00F452DA"/>
    <w:rsid w:val="00F458ED"/>
    <w:rsid w:val="00F4667A"/>
    <w:rsid w:val="00F46B92"/>
    <w:rsid w:val="00F47241"/>
    <w:rsid w:val="00F475E1"/>
    <w:rsid w:val="00F4787F"/>
    <w:rsid w:val="00F50014"/>
    <w:rsid w:val="00F503EB"/>
    <w:rsid w:val="00F50E8E"/>
    <w:rsid w:val="00F50FD3"/>
    <w:rsid w:val="00F51F77"/>
    <w:rsid w:val="00F526BB"/>
    <w:rsid w:val="00F52803"/>
    <w:rsid w:val="00F565F9"/>
    <w:rsid w:val="00F56E49"/>
    <w:rsid w:val="00F61182"/>
    <w:rsid w:val="00F625C1"/>
    <w:rsid w:val="00F62EC6"/>
    <w:rsid w:val="00F63375"/>
    <w:rsid w:val="00F6381E"/>
    <w:rsid w:val="00F64BAF"/>
    <w:rsid w:val="00F64E59"/>
    <w:rsid w:val="00F66155"/>
    <w:rsid w:val="00F66EB3"/>
    <w:rsid w:val="00F66FCB"/>
    <w:rsid w:val="00F67820"/>
    <w:rsid w:val="00F67B88"/>
    <w:rsid w:val="00F711F1"/>
    <w:rsid w:val="00F7153C"/>
    <w:rsid w:val="00F73802"/>
    <w:rsid w:val="00F73EF0"/>
    <w:rsid w:val="00F759F8"/>
    <w:rsid w:val="00F75A25"/>
    <w:rsid w:val="00F76631"/>
    <w:rsid w:val="00F77402"/>
    <w:rsid w:val="00F77E94"/>
    <w:rsid w:val="00F8109A"/>
    <w:rsid w:val="00F81D29"/>
    <w:rsid w:val="00F82839"/>
    <w:rsid w:val="00F82B9D"/>
    <w:rsid w:val="00F82DD5"/>
    <w:rsid w:val="00F839D5"/>
    <w:rsid w:val="00F83E79"/>
    <w:rsid w:val="00F8467D"/>
    <w:rsid w:val="00F84794"/>
    <w:rsid w:val="00F84C5C"/>
    <w:rsid w:val="00F853F8"/>
    <w:rsid w:val="00F8585F"/>
    <w:rsid w:val="00F85B41"/>
    <w:rsid w:val="00F8624B"/>
    <w:rsid w:val="00F868B1"/>
    <w:rsid w:val="00F870DC"/>
    <w:rsid w:val="00F87982"/>
    <w:rsid w:val="00F87CD3"/>
    <w:rsid w:val="00F87EFE"/>
    <w:rsid w:val="00F90555"/>
    <w:rsid w:val="00F916CF"/>
    <w:rsid w:val="00F938F6"/>
    <w:rsid w:val="00F94313"/>
    <w:rsid w:val="00F95F2F"/>
    <w:rsid w:val="00F96845"/>
    <w:rsid w:val="00F968D3"/>
    <w:rsid w:val="00F96BAE"/>
    <w:rsid w:val="00F9794E"/>
    <w:rsid w:val="00FA0402"/>
    <w:rsid w:val="00FA057A"/>
    <w:rsid w:val="00FA0B25"/>
    <w:rsid w:val="00FA12F5"/>
    <w:rsid w:val="00FA2077"/>
    <w:rsid w:val="00FA255E"/>
    <w:rsid w:val="00FA2BA4"/>
    <w:rsid w:val="00FA32B8"/>
    <w:rsid w:val="00FA3672"/>
    <w:rsid w:val="00FA4D2B"/>
    <w:rsid w:val="00FA52B2"/>
    <w:rsid w:val="00FA537B"/>
    <w:rsid w:val="00FA6124"/>
    <w:rsid w:val="00FA66A6"/>
    <w:rsid w:val="00FA6945"/>
    <w:rsid w:val="00FB0D99"/>
    <w:rsid w:val="00FB0ED8"/>
    <w:rsid w:val="00FB1684"/>
    <w:rsid w:val="00FB1F9F"/>
    <w:rsid w:val="00FB246E"/>
    <w:rsid w:val="00FB3291"/>
    <w:rsid w:val="00FB32A3"/>
    <w:rsid w:val="00FB35C0"/>
    <w:rsid w:val="00FB3677"/>
    <w:rsid w:val="00FB374D"/>
    <w:rsid w:val="00FB3C57"/>
    <w:rsid w:val="00FB3DB2"/>
    <w:rsid w:val="00FB4A53"/>
    <w:rsid w:val="00FB4B23"/>
    <w:rsid w:val="00FB54F0"/>
    <w:rsid w:val="00FB5506"/>
    <w:rsid w:val="00FB63F1"/>
    <w:rsid w:val="00FC2705"/>
    <w:rsid w:val="00FC3ED8"/>
    <w:rsid w:val="00FC4355"/>
    <w:rsid w:val="00FC43B9"/>
    <w:rsid w:val="00FC6BD4"/>
    <w:rsid w:val="00FC747F"/>
    <w:rsid w:val="00FD1F78"/>
    <w:rsid w:val="00FD202C"/>
    <w:rsid w:val="00FD2BD8"/>
    <w:rsid w:val="00FD308B"/>
    <w:rsid w:val="00FD353C"/>
    <w:rsid w:val="00FD3D24"/>
    <w:rsid w:val="00FD3D3B"/>
    <w:rsid w:val="00FD3DDD"/>
    <w:rsid w:val="00FD4103"/>
    <w:rsid w:val="00FD53A0"/>
    <w:rsid w:val="00FD549C"/>
    <w:rsid w:val="00FD5907"/>
    <w:rsid w:val="00FD59E4"/>
    <w:rsid w:val="00FD5F33"/>
    <w:rsid w:val="00FD69DD"/>
    <w:rsid w:val="00FD6BB7"/>
    <w:rsid w:val="00FD7208"/>
    <w:rsid w:val="00FD737F"/>
    <w:rsid w:val="00FE08F6"/>
    <w:rsid w:val="00FE0A1E"/>
    <w:rsid w:val="00FE1176"/>
    <w:rsid w:val="00FE1601"/>
    <w:rsid w:val="00FE17A3"/>
    <w:rsid w:val="00FE1E89"/>
    <w:rsid w:val="00FE1EC6"/>
    <w:rsid w:val="00FE2FCE"/>
    <w:rsid w:val="00FE30CB"/>
    <w:rsid w:val="00FE3C9E"/>
    <w:rsid w:val="00FE4930"/>
    <w:rsid w:val="00FE5289"/>
    <w:rsid w:val="00FE528B"/>
    <w:rsid w:val="00FE6255"/>
    <w:rsid w:val="00FE6337"/>
    <w:rsid w:val="00FE6998"/>
    <w:rsid w:val="00FE75AF"/>
    <w:rsid w:val="00FE775A"/>
    <w:rsid w:val="00FE7B19"/>
    <w:rsid w:val="00FE7E3F"/>
    <w:rsid w:val="00FF16C1"/>
    <w:rsid w:val="00FF1AE2"/>
    <w:rsid w:val="00FF1FEB"/>
    <w:rsid w:val="00FF2045"/>
    <w:rsid w:val="00FF269A"/>
    <w:rsid w:val="00FF26E8"/>
    <w:rsid w:val="00FF33E7"/>
    <w:rsid w:val="00FF3BED"/>
    <w:rsid w:val="00FF3C5D"/>
    <w:rsid w:val="00FF4CCE"/>
    <w:rsid w:val="00FF53D8"/>
    <w:rsid w:val="00FF564D"/>
    <w:rsid w:val="00FF5936"/>
    <w:rsid w:val="00FF5E0C"/>
    <w:rsid w:val="00FF60A1"/>
    <w:rsid w:val="00FF71FE"/>
    <w:rsid w:val="01355B30"/>
    <w:rsid w:val="015A3C1F"/>
    <w:rsid w:val="023F5572"/>
    <w:rsid w:val="03B3599A"/>
    <w:rsid w:val="04C12E54"/>
    <w:rsid w:val="04F47D56"/>
    <w:rsid w:val="0622300D"/>
    <w:rsid w:val="07AA2171"/>
    <w:rsid w:val="07FA041A"/>
    <w:rsid w:val="0A0C3FBD"/>
    <w:rsid w:val="0A4D044E"/>
    <w:rsid w:val="0AC511BC"/>
    <w:rsid w:val="0E6521D5"/>
    <w:rsid w:val="0F192FE6"/>
    <w:rsid w:val="10B01570"/>
    <w:rsid w:val="10EB49D5"/>
    <w:rsid w:val="11D0470B"/>
    <w:rsid w:val="13153284"/>
    <w:rsid w:val="13160475"/>
    <w:rsid w:val="135F3D75"/>
    <w:rsid w:val="15456A02"/>
    <w:rsid w:val="16E5045E"/>
    <w:rsid w:val="19C84D91"/>
    <w:rsid w:val="1B37792F"/>
    <w:rsid w:val="1B781E01"/>
    <w:rsid w:val="1C793517"/>
    <w:rsid w:val="1E3818F6"/>
    <w:rsid w:val="21DF56AB"/>
    <w:rsid w:val="24BE4779"/>
    <w:rsid w:val="25922172"/>
    <w:rsid w:val="26412E86"/>
    <w:rsid w:val="27F1736D"/>
    <w:rsid w:val="2865663C"/>
    <w:rsid w:val="298A5639"/>
    <w:rsid w:val="29E44013"/>
    <w:rsid w:val="2B900371"/>
    <w:rsid w:val="2BF50A39"/>
    <w:rsid w:val="2DD62DDD"/>
    <w:rsid w:val="2EB34CBC"/>
    <w:rsid w:val="2F614A27"/>
    <w:rsid w:val="30D7400F"/>
    <w:rsid w:val="318A45D0"/>
    <w:rsid w:val="31951AF2"/>
    <w:rsid w:val="326B0FBF"/>
    <w:rsid w:val="339F74CC"/>
    <w:rsid w:val="342000F5"/>
    <w:rsid w:val="36796A8A"/>
    <w:rsid w:val="37224A5F"/>
    <w:rsid w:val="37A47282"/>
    <w:rsid w:val="37AB6F37"/>
    <w:rsid w:val="38F91605"/>
    <w:rsid w:val="3A9F204C"/>
    <w:rsid w:val="3B157F18"/>
    <w:rsid w:val="3C9641CC"/>
    <w:rsid w:val="3CF153CF"/>
    <w:rsid w:val="3DAB485B"/>
    <w:rsid w:val="403218F8"/>
    <w:rsid w:val="40C01B40"/>
    <w:rsid w:val="41F43B59"/>
    <w:rsid w:val="42266F01"/>
    <w:rsid w:val="42C360F1"/>
    <w:rsid w:val="42D372DE"/>
    <w:rsid w:val="436E7255"/>
    <w:rsid w:val="451D7CE6"/>
    <w:rsid w:val="4603184F"/>
    <w:rsid w:val="4607718D"/>
    <w:rsid w:val="466526E8"/>
    <w:rsid w:val="466B4B1A"/>
    <w:rsid w:val="47C3299D"/>
    <w:rsid w:val="48152CAB"/>
    <w:rsid w:val="48D02FDD"/>
    <w:rsid w:val="498D0FFC"/>
    <w:rsid w:val="49A158EB"/>
    <w:rsid w:val="4A1A7526"/>
    <w:rsid w:val="4A535C91"/>
    <w:rsid w:val="4AB91C79"/>
    <w:rsid w:val="4BC9057E"/>
    <w:rsid w:val="4C1E4D68"/>
    <w:rsid w:val="4C4005B7"/>
    <w:rsid w:val="4C7B1F43"/>
    <w:rsid w:val="4CC34E31"/>
    <w:rsid w:val="4CEC2ECC"/>
    <w:rsid w:val="4CF8353E"/>
    <w:rsid w:val="4F9613BA"/>
    <w:rsid w:val="4FEE5F4F"/>
    <w:rsid w:val="503302FC"/>
    <w:rsid w:val="50645BE8"/>
    <w:rsid w:val="51794CB9"/>
    <w:rsid w:val="51DD21BB"/>
    <w:rsid w:val="52AA1238"/>
    <w:rsid w:val="52E03BFD"/>
    <w:rsid w:val="53CB68C7"/>
    <w:rsid w:val="53EA7317"/>
    <w:rsid w:val="56107525"/>
    <w:rsid w:val="565A3FAB"/>
    <w:rsid w:val="56CF751A"/>
    <w:rsid w:val="5800420B"/>
    <w:rsid w:val="59461CE4"/>
    <w:rsid w:val="5A3D1929"/>
    <w:rsid w:val="5A7F5D74"/>
    <w:rsid w:val="5AD01192"/>
    <w:rsid w:val="5B4D501F"/>
    <w:rsid w:val="5C127ABF"/>
    <w:rsid w:val="5C7D46E1"/>
    <w:rsid w:val="5DAB2E91"/>
    <w:rsid w:val="5F986C60"/>
    <w:rsid w:val="5FDB60FF"/>
    <w:rsid w:val="660A6E62"/>
    <w:rsid w:val="660D6EB9"/>
    <w:rsid w:val="67CC4B81"/>
    <w:rsid w:val="67FF53AA"/>
    <w:rsid w:val="6951784F"/>
    <w:rsid w:val="6A0722FF"/>
    <w:rsid w:val="6BB922BA"/>
    <w:rsid w:val="6C4B2A67"/>
    <w:rsid w:val="6D554103"/>
    <w:rsid w:val="6DED79FC"/>
    <w:rsid w:val="6F5C6EE9"/>
    <w:rsid w:val="71625AB3"/>
    <w:rsid w:val="71E2371B"/>
    <w:rsid w:val="72543B2B"/>
    <w:rsid w:val="73A915F9"/>
    <w:rsid w:val="73EA33C0"/>
    <w:rsid w:val="74095C1A"/>
    <w:rsid w:val="76331A39"/>
    <w:rsid w:val="777F442E"/>
    <w:rsid w:val="787F3D5D"/>
    <w:rsid w:val="7AA0763F"/>
    <w:rsid w:val="7CD34358"/>
    <w:rsid w:val="7D1F201C"/>
    <w:rsid w:val="7D693EB2"/>
    <w:rsid w:val="7DB70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93815"/>
  <w15:chartTrackingRefBased/>
  <w15:docId w15:val="{32456BDC-DC8F-4E06-9EA0-105E11AF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5">
    <w:name w:val="footer"/>
    <w:basedOn w:val="a"/>
    <w:pPr>
      <w:tabs>
        <w:tab w:val="center" w:pos="4153"/>
        <w:tab w:val="right" w:pos="8306"/>
      </w:tabs>
      <w:snapToGrid w:val="0"/>
      <w:jc w:val="left"/>
    </w:pPr>
    <w:rPr>
      <w:sz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131</Words>
  <Characters>751</Characters>
  <Application>Microsoft Office Word</Application>
  <DocSecurity>0</DocSecurity>
  <PresentationFormat/>
  <Lines>6</Lines>
  <Paragraphs>1</Paragraphs>
  <Slides>0</Slides>
  <Notes>0</Notes>
  <HiddenSlides>0</HiddenSlides>
  <MMClips>0</MMClips>
  <ScaleCrop>false</ScaleCrop>
  <Manager/>
  <Company>China</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怀安县农村信用合作联社</dc:title>
  <dc:subject/>
  <dc:creator>tyw</dc:creator>
  <cp:keywords/>
  <dc:description/>
  <cp:lastModifiedBy>张艺铧</cp:lastModifiedBy>
  <cp:revision>3</cp:revision>
  <cp:lastPrinted>2019-04-04T08:59:00Z</cp:lastPrinted>
  <dcterms:created xsi:type="dcterms:W3CDTF">2019-07-14T09:48:00Z</dcterms:created>
  <dcterms:modified xsi:type="dcterms:W3CDTF">2019-07-14T09:48:00Z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